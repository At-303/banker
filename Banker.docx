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613A14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1C6D2742" wp14:editId="2287C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20BB2A6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5DFDF0CC" w14:textId="77777777" w:rsidR="00DF198B" w:rsidRDefault="00DF198B"/>
        </w:tc>
      </w:tr>
      <w:tr w:rsidR="00DF198B" w14:paraId="6E12B7C7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5D183C3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1B8BA9E" w14:textId="494E057D" w:rsidR="00DF198B" w:rsidRPr="00DF198B" w:rsidRDefault="00EA0593" w:rsidP="00EA0593">
            <w:pPr>
              <w:pStyle w:val="Heading1"/>
            </w:pPr>
            <w:r w:rsidRPr="00EA0593">
              <w:rPr>
                <w:bCs/>
              </w:rPr>
              <w:t>Banker's Algorithm Project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6DBECA7" w14:textId="77777777" w:rsidR="00DF198B" w:rsidRDefault="00DF198B"/>
        </w:tc>
      </w:tr>
      <w:tr w:rsidR="00DF198B" w14:paraId="5A03573D" w14:textId="77777777" w:rsidTr="00EB7C2B">
        <w:trPr>
          <w:trHeight w:val="1837"/>
        </w:trPr>
        <w:tc>
          <w:tcPr>
            <w:tcW w:w="1170" w:type="dxa"/>
          </w:tcPr>
          <w:p w14:paraId="5F2149E6" w14:textId="77777777" w:rsidR="00DF198B" w:rsidRDefault="00DF198B"/>
        </w:tc>
        <w:tc>
          <w:tcPr>
            <w:tcW w:w="8460" w:type="dxa"/>
            <w:gridSpan w:val="7"/>
          </w:tcPr>
          <w:p w14:paraId="1B1CD918" w14:textId="77777777" w:rsidR="00DF198B" w:rsidRDefault="00DF198B"/>
        </w:tc>
        <w:tc>
          <w:tcPr>
            <w:tcW w:w="1160" w:type="dxa"/>
          </w:tcPr>
          <w:p w14:paraId="3CC12DB5" w14:textId="77777777" w:rsidR="00DF198B" w:rsidRDefault="00DF198B"/>
        </w:tc>
      </w:tr>
      <w:tr w:rsidR="00DF198B" w14:paraId="6D3A0DAB" w14:textId="77777777" w:rsidTr="00EB7C2B">
        <w:trPr>
          <w:trHeight w:val="929"/>
        </w:trPr>
        <w:tc>
          <w:tcPr>
            <w:tcW w:w="2397" w:type="dxa"/>
            <w:gridSpan w:val="4"/>
          </w:tcPr>
          <w:p w14:paraId="4D369AD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2E04370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0880524" w14:textId="77777777" w:rsidR="00DF198B" w:rsidRDefault="00DF198B"/>
        </w:tc>
      </w:tr>
      <w:tr w:rsidR="00DF198B" w14:paraId="5D299D7C" w14:textId="77777777" w:rsidTr="00EB7C2B">
        <w:trPr>
          <w:trHeight w:val="1460"/>
        </w:trPr>
        <w:tc>
          <w:tcPr>
            <w:tcW w:w="2397" w:type="dxa"/>
            <w:gridSpan w:val="4"/>
          </w:tcPr>
          <w:p w14:paraId="672B3FEC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14022AB" w14:textId="7858854B" w:rsidR="00DF198B" w:rsidRPr="00DF198B" w:rsidRDefault="00EA0593" w:rsidP="00EB7C2B">
            <w:pPr>
              <w:pStyle w:val="Heading2"/>
            </w:pPr>
            <w:r>
              <w:t>Atheer Ghazi al-Harbi</w:t>
            </w:r>
          </w:p>
        </w:tc>
        <w:tc>
          <w:tcPr>
            <w:tcW w:w="2398" w:type="dxa"/>
            <w:gridSpan w:val="4"/>
          </w:tcPr>
          <w:p w14:paraId="147EBD1C" w14:textId="77777777" w:rsidR="00DF198B" w:rsidRDefault="00DF198B"/>
        </w:tc>
      </w:tr>
      <w:tr w:rsidR="00DF198B" w14:paraId="3A76794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208B79E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1CF3DAD" w14:textId="0CD3C8D0" w:rsidR="00DF198B" w:rsidRPr="00DF198B" w:rsidRDefault="00EA0593" w:rsidP="00874FE7">
            <w:pPr>
              <w:pStyle w:val="Heading3"/>
            </w:pPr>
            <w:r>
              <w:t>December 12, 2024</w:t>
            </w:r>
          </w:p>
          <w:p w14:paraId="267DCB46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A6A6BA91CC6B4DE1BB79309F8BBB86B2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2EC0376" w14:textId="3D9790A0" w:rsidR="00DF198B" w:rsidRPr="00DF198B" w:rsidRDefault="00EA0593" w:rsidP="00874FE7">
            <w:pPr>
              <w:pStyle w:val="Heading3"/>
            </w:pPr>
            <w:r>
              <w:t>Operating systems</w:t>
            </w:r>
          </w:p>
          <w:p w14:paraId="734DA732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0C781DC1C23A4EAE81F888A6B21B49EC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514277F" w14:textId="61537215" w:rsidR="00DF198B" w:rsidRDefault="00EA0593" w:rsidP="00EA0593">
            <w:pPr>
              <w:pStyle w:val="Heading3"/>
            </w:pPr>
            <w:r w:rsidRPr="00EA0593">
              <w:t>Instructor</w:t>
            </w:r>
            <w:r>
              <w:t>:</w:t>
            </w:r>
          </w:p>
          <w:p w14:paraId="6869152D" w14:textId="4835CF8B" w:rsidR="00EA0593" w:rsidRPr="00EA0593" w:rsidRDefault="00EA0593" w:rsidP="00EA0593">
            <w:pPr>
              <w:rPr>
                <w:sz w:val="36"/>
                <w:szCs w:val="36"/>
              </w:rPr>
            </w:pPr>
            <w:r>
              <w:t xml:space="preserve">                             </w:t>
            </w:r>
            <w:r w:rsidRPr="00EA0593">
              <w:rPr>
                <w:sz w:val="36"/>
                <w:szCs w:val="36"/>
              </w:rPr>
              <w:t>Modhi Alsobeihy</w:t>
            </w:r>
          </w:p>
          <w:p w14:paraId="713BF033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237AD628" w14:textId="77777777" w:rsidR="00DF198B" w:rsidRDefault="00DF198B" w:rsidP="00DF198B">
            <w:pPr>
              <w:jc w:val="center"/>
            </w:pPr>
          </w:p>
        </w:tc>
      </w:tr>
      <w:tr w:rsidR="00DF198B" w14:paraId="6941BFF4" w14:textId="77777777" w:rsidTr="00EB7C2B">
        <w:tc>
          <w:tcPr>
            <w:tcW w:w="2340" w:type="dxa"/>
            <w:gridSpan w:val="3"/>
          </w:tcPr>
          <w:p w14:paraId="6E183E5C" w14:textId="77777777" w:rsidR="00DF198B" w:rsidRDefault="00DF198B"/>
        </w:tc>
        <w:tc>
          <w:tcPr>
            <w:tcW w:w="6120" w:type="dxa"/>
            <w:gridSpan w:val="3"/>
          </w:tcPr>
          <w:p w14:paraId="331D42E3" w14:textId="77777777" w:rsidR="00DF198B" w:rsidRDefault="00DF198B"/>
        </w:tc>
        <w:tc>
          <w:tcPr>
            <w:tcW w:w="2330" w:type="dxa"/>
            <w:gridSpan w:val="3"/>
          </w:tcPr>
          <w:p w14:paraId="049BD4DC" w14:textId="77777777" w:rsidR="00DF198B" w:rsidRDefault="00DF198B"/>
        </w:tc>
      </w:tr>
    </w:tbl>
    <w:p w14:paraId="1A6DF126" w14:textId="77777777" w:rsidR="00DF198B" w:rsidRDefault="00DF198B"/>
    <w:p w14:paraId="06C8FBCD" w14:textId="77777777" w:rsidR="00DF198B" w:rsidRDefault="00DF198B" w:rsidP="002D2200">
      <w:pPr>
        <w:pStyle w:val="GraphicAnchor"/>
      </w:pPr>
    </w:p>
    <w:tbl>
      <w:tblPr>
        <w:tblW w:w="10946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87"/>
        <w:gridCol w:w="549"/>
        <w:gridCol w:w="547"/>
        <w:gridCol w:w="1091"/>
        <w:gridCol w:w="2187"/>
        <w:gridCol w:w="1102"/>
        <w:gridCol w:w="548"/>
        <w:gridCol w:w="548"/>
        <w:gridCol w:w="2187"/>
      </w:tblGrid>
      <w:tr w:rsidR="002D2200" w14:paraId="690084F7" w14:textId="77777777" w:rsidTr="006712F5">
        <w:trPr>
          <w:trHeight w:val="859"/>
        </w:trPr>
        <w:tc>
          <w:tcPr>
            <w:tcW w:w="2187" w:type="dxa"/>
          </w:tcPr>
          <w:p w14:paraId="67709567" w14:textId="77777777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4D80AAB5" wp14:editId="3CB0867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38100</wp:posOffset>
                      </wp:positionV>
                      <wp:extent cx="6858000" cy="931545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0" cy="931545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335A29" id="Group 7" o:spid="_x0000_s1026" alt="&quot;&quot;" style="position:absolute;margin-left:0;margin-top:3pt;width:540pt;height:733.5pt;z-index:-251656192;mso-width-relative:margin;mso-height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87" w:type="dxa"/>
            <w:gridSpan w:val="3"/>
            <w:tcBorders>
              <w:bottom w:val="single" w:sz="18" w:space="0" w:color="476166" w:themeColor="accent1"/>
            </w:tcBorders>
          </w:tcPr>
          <w:p w14:paraId="65207784" w14:textId="77777777" w:rsidR="002D2200" w:rsidRDefault="002D2200"/>
        </w:tc>
        <w:tc>
          <w:tcPr>
            <w:tcW w:w="2187" w:type="dxa"/>
            <w:tcBorders>
              <w:bottom w:val="single" w:sz="18" w:space="0" w:color="476166" w:themeColor="accent1"/>
            </w:tcBorders>
          </w:tcPr>
          <w:p w14:paraId="299600C2" w14:textId="77777777" w:rsidR="002D2200" w:rsidRDefault="002D2200"/>
        </w:tc>
        <w:tc>
          <w:tcPr>
            <w:tcW w:w="2196" w:type="dxa"/>
            <w:gridSpan w:val="3"/>
            <w:tcBorders>
              <w:bottom w:val="single" w:sz="18" w:space="0" w:color="476166" w:themeColor="accent1"/>
            </w:tcBorders>
          </w:tcPr>
          <w:p w14:paraId="7AA7EB57" w14:textId="77777777" w:rsidR="002D2200" w:rsidRDefault="002D2200"/>
        </w:tc>
        <w:tc>
          <w:tcPr>
            <w:tcW w:w="2187" w:type="dxa"/>
          </w:tcPr>
          <w:p w14:paraId="16FC52C8" w14:textId="77777777" w:rsidR="002D2200" w:rsidRDefault="002D2200"/>
        </w:tc>
      </w:tr>
      <w:tr w:rsidR="002D2200" w14:paraId="2EE30185" w14:textId="77777777" w:rsidTr="006712F5">
        <w:trPr>
          <w:trHeight w:val="495"/>
        </w:trPr>
        <w:tc>
          <w:tcPr>
            <w:tcW w:w="2187" w:type="dxa"/>
            <w:tcBorders>
              <w:right w:val="single" w:sz="18" w:space="0" w:color="476166" w:themeColor="accent1"/>
            </w:tcBorders>
          </w:tcPr>
          <w:p w14:paraId="53F9EE6A" w14:textId="77777777" w:rsidR="002D2200" w:rsidRDefault="002D2200"/>
        </w:tc>
        <w:tc>
          <w:tcPr>
            <w:tcW w:w="6572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63C4DEC" w14:textId="097F328B" w:rsidR="002D2200" w:rsidRPr="00E74B29" w:rsidRDefault="00EA0593" w:rsidP="00EA0593">
            <w:pPr>
              <w:pStyle w:val="Heading4"/>
            </w:pPr>
            <w:r w:rsidRPr="00EA0593">
              <w:rPr>
                <w:bCs/>
              </w:rPr>
              <w:t>I. Overview</w:t>
            </w:r>
          </w:p>
        </w:tc>
        <w:tc>
          <w:tcPr>
            <w:tcW w:w="2187" w:type="dxa"/>
            <w:tcBorders>
              <w:left w:val="single" w:sz="18" w:space="0" w:color="476166" w:themeColor="accent1"/>
            </w:tcBorders>
          </w:tcPr>
          <w:p w14:paraId="4286226A" w14:textId="77777777" w:rsidR="002D2200" w:rsidRDefault="002D2200"/>
        </w:tc>
      </w:tr>
      <w:tr w:rsidR="002D2200" w14:paraId="7E69AFC7" w14:textId="77777777" w:rsidTr="006712F5">
        <w:trPr>
          <w:trHeight w:val="232"/>
        </w:trPr>
        <w:tc>
          <w:tcPr>
            <w:tcW w:w="2187" w:type="dxa"/>
          </w:tcPr>
          <w:p w14:paraId="55BE09F5" w14:textId="77777777" w:rsidR="002D2200" w:rsidRDefault="002D2200"/>
        </w:tc>
        <w:tc>
          <w:tcPr>
            <w:tcW w:w="2187" w:type="dxa"/>
            <w:gridSpan w:val="3"/>
            <w:tcBorders>
              <w:top w:val="single" w:sz="18" w:space="0" w:color="476166" w:themeColor="accent1"/>
            </w:tcBorders>
          </w:tcPr>
          <w:p w14:paraId="7690D025" w14:textId="77777777" w:rsidR="002D2200" w:rsidRDefault="002D2200"/>
        </w:tc>
        <w:tc>
          <w:tcPr>
            <w:tcW w:w="2187" w:type="dxa"/>
            <w:tcBorders>
              <w:top w:val="single" w:sz="18" w:space="0" w:color="476166" w:themeColor="accent1"/>
            </w:tcBorders>
          </w:tcPr>
          <w:p w14:paraId="2C8E1AF9" w14:textId="77777777" w:rsidR="002D2200" w:rsidRDefault="002D2200"/>
        </w:tc>
        <w:tc>
          <w:tcPr>
            <w:tcW w:w="2196" w:type="dxa"/>
            <w:gridSpan w:val="3"/>
            <w:tcBorders>
              <w:top w:val="single" w:sz="18" w:space="0" w:color="476166" w:themeColor="accent1"/>
            </w:tcBorders>
          </w:tcPr>
          <w:p w14:paraId="62AD7BED" w14:textId="77777777" w:rsidR="002D2200" w:rsidRDefault="002D2200"/>
        </w:tc>
        <w:tc>
          <w:tcPr>
            <w:tcW w:w="2187" w:type="dxa"/>
          </w:tcPr>
          <w:p w14:paraId="34781927" w14:textId="77777777" w:rsidR="002D2200" w:rsidRDefault="002D2200"/>
        </w:tc>
      </w:tr>
      <w:tr w:rsidR="00E74B29" w14:paraId="66C2678F" w14:textId="77777777" w:rsidTr="006712F5">
        <w:trPr>
          <w:trHeight w:val="429"/>
        </w:trPr>
        <w:tc>
          <w:tcPr>
            <w:tcW w:w="2187" w:type="dxa"/>
          </w:tcPr>
          <w:p w14:paraId="3789517E" w14:textId="77777777" w:rsidR="00E74B29" w:rsidRDefault="00E74B29"/>
        </w:tc>
        <w:tc>
          <w:tcPr>
            <w:tcW w:w="1096" w:type="dxa"/>
            <w:gridSpan w:val="2"/>
            <w:shd w:val="clear" w:color="auto" w:fill="FFFFFF" w:themeFill="background1"/>
          </w:tcPr>
          <w:p w14:paraId="2A080D57" w14:textId="77777777" w:rsidR="00E74B29" w:rsidRDefault="00E74B29"/>
        </w:tc>
        <w:tc>
          <w:tcPr>
            <w:tcW w:w="4380" w:type="dxa"/>
            <w:gridSpan w:val="3"/>
            <w:shd w:val="clear" w:color="auto" w:fill="FFFFFF" w:themeFill="background1"/>
          </w:tcPr>
          <w:p w14:paraId="11F48FC9" w14:textId="77777777" w:rsidR="00E74B29" w:rsidRDefault="00E74B29" w:rsidP="00E74B29"/>
        </w:tc>
        <w:tc>
          <w:tcPr>
            <w:tcW w:w="1094" w:type="dxa"/>
            <w:gridSpan w:val="2"/>
            <w:shd w:val="clear" w:color="auto" w:fill="FFFFFF" w:themeFill="background1"/>
          </w:tcPr>
          <w:p w14:paraId="6E3CC8F1" w14:textId="77777777" w:rsidR="00E74B29" w:rsidRDefault="00E74B29"/>
        </w:tc>
        <w:tc>
          <w:tcPr>
            <w:tcW w:w="2187" w:type="dxa"/>
          </w:tcPr>
          <w:p w14:paraId="2CF5A4DC" w14:textId="77777777" w:rsidR="00E74B29" w:rsidRDefault="00E74B29"/>
        </w:tc>
      </w:tr>
      <w:tr w:rsidR="000E4641" w14:paraId="3766DB0A" w14:textId="77777777" w:rsidTr="006712F5">
        <w:trPr>
          <w:trHeight w:val="3317"/>
        </w:trPr>
        <w:tc>
          <w:tcPr>
            <w:tcW w:w="2187" w:type="dxa"/>
            <w:vMerge w:val="restart"/>
          </w:tcPr>
          <w:p w14:paraId="4B0BB868" w14:textId="77777777" w:rsidR="000E4641" w:rsidRDefault="000E4641"/>
        </w:tc>
        <w:tc>
          <w:tcPr>
            <w:tcW w:w="549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1BAE575C" w14:textId="77777777" w:rsidR="000E4641" w:rsidRDefault="000E4641"/>
        </w:tc>
        <w:tc>
          <w:tcPr>
            <w:tcW w:w="547" w:type="dxa"/>
            <w:shd w:val="clear" w:color="auto" w:fill="FFFFFF" w:themeFill="background1"/>
          </w:tcPr>
          <w:p w14:paraId="0A5A1547" w14:textId="77777777" w:rsidR="000E4641" w:rsidRDefault="000E4641"/>
        </w:tc>
        <w:tc>
          <w:tcPr>
            <w:tcW w:w="4380" w:type="dxa"/>
            <w:gridSpan w:val="3"/>
            <w:shd w:val="clear" w:color="auto" w:fill="FFFFFF" w:themeFill="background1"/>
          </w:tcPr>
          <w:p w14:paraId="29C14C6F" w14:textId="77777777" w:rsidR="006712F5" w:rsidRPr="006712F5" w:rsidRDefault="006712F5" w:rsidP="006712F5">
            <w:pPr>
              <w:pStyle w:val="Text"/>
              <w:ind w:left="720"/>
            </w:pPr>
          </w:p>
          <w:p w14:paraId="700338DB" w14:textId="7DEA8A1C" w:rsidR="006712F5" w:rsidRPr="006712F5" w:rsidRDefault="00EA0593" w:rsidP="00EA0593">
            <w:pPr>
              <w:pStyle w:val="Text"/>
              <w:numPr>
                <w:ilvl w:val="0"/>
                <w:numId w:val="2"/>
              </w:numPr>
            </w:pPr>
            <w:r w:rsidRPr="00EA0593">
              <w:rPr>
                <w:b/>
                <w:bCs/>
              </w:rPr>
              <w:t>Purpose:</w:t>
            </w:r>
          </w:p>
          <w:p w14:paraId="4FFA1E7B" w14:textId="4970308C" w:rsidR="006712F5" w:rsidRDefault="00EA0593" w:rsidP="006712F5">
            <w:pPr>
              <w:pStyle w:val="Text"/>
              <w:ind w:left="720"/>
            </w:pPr>
            <w:r w:rsidRPr="00EA0593">
              <w:t> </w:t>
            </w:r>
          </w:p>
          <w:p w14:paraId="1943DEAC" w14:textId="29C043EA" w:rsidR="00EA0593" w:rsidRDefault="00EA0593" w:rsidP="006712F5">
            <w:pPr>
              <w:pStyle w:val="Text"/>
              <w:ind w:left="720"/>
            </w:pPr>
            <w:r w:rsidRPr="00EA0593">
              <w:t>This project implements the Banker's Algorithm, a deadlock avoidance algorithm used in operating systems for resource allocation. The algorithm aims to prevent deadlocks by ensuring that the system is always in a safe state, where there exists a sequence in which all processes can finish executing without waiting indefinitely for resources.</w:t>
            </w:r>
          </w:p>
          <w:p w14:paraId="68D3FA83" w14:textId="0465B3B7" w:rsidR="006712F5" w:rsidRDefault="006712F5" w:rsidP="006712F5">
            <w:pPr>
              <w:pStyle w:val="Text"/>
              <w:ind w:left="720"/>
            </w:pPr>
          </w:p>
          <w:p w14:paraId="00CFF42B" w14:textId="77777777" w:rsidR="006712F5" w:rsidRPr="00EA0593" w:rsidRDefault="006712F5" w:rsidP="006712F5">
            <w:pPr>
              <w:pStyle w:val="Text"/>
              <w:ind w:left="720"/>
            </w:pPr>
          </w:p>
          <w:p w14:paraId="20E49051" w14:textId="77777777" w:rsidR="006712F5" w:rsidRPr="006712F5" w:rsidRDefault="00EA0593" w:rsidP="00EA0593">
            <w:pPr>
              <w:pStyle w:val="Text"/>
              <w:numPr>
                <w:ilvl w:val="0"/>
                <w:numId w:val="2"/>
              </w:numPr>
            </w:pPr>
            <w:r w:rsidRPr="00EA0593">
              <w:rPr>
                <w:b/>
                <w:bCs/>
              </w:rPr>
              <w:t>Implementation Details:</w:t>
            </w:r>
          </w:p>
          <w:p w14:paraId="7B814851" w14:textId="77777777" w:rsidR="006712F5" w:rsidRDefault="006712F5" w:rsidP="006712F5">
            <w:pPr>
              <w:pStyle w:val="ListParagraph"/>
            </w:pPr>
          </w:p>
          <w:p w14:paraId="633549B1" w14:textId="44D6B52A" w:rsidR="006712F5" w:rsidRDefault="00EA0593" w:rsidP="006712F5">
            <w:pPr>
              <w:pStyle w:val="Text"/>
              <w:ind w:left="720"/>
            </w:pPr>
            <w:r w:rsidRPr="00EA0593">
              <w:t> This Java implementation uses arrays and matrices to represent the system's state. The core algorithm is implemented using iterative checks to find a safe sequence. The system uses command-line arguments as input which are validated and processed.</w:t>
            </w:r>
          </w:p>
          <w:p w14:paraId="34F84444" w14:textId="77777777" w:rsidR="006712F5" w:rsidRDefault="006712F5" w:rsidP="00EA0593">
            <w:pPr>
              <w:pStyle w:val="Text"/>
            </w:pPr>
          </w:p>
          <w:p w14:paraId="74F188FB" w14:textId="77777777" w:rsidR="006712F5" w:rsidRDefault="006712F5" w:rsidP="00EA0593">
            <w:pPr>
              <w:pStyle w:val="Text"/>
            </w:pPr>
          </w:p>
          <w:p w14:paraId="0859F3CC" w14:textId="77777777" w:rsidR="006712F5" w:rsidRDefault="006712F5" w:rsidP="00EA0593">
            <w:pPr>
              <w:pStyle w:val="Text"/>
            </w:pPr>
          </w:p>
          <w:p w14:paraId="6B41E98E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7" w:type="dxa"/>
            <w:shd w:val="clear" w:color="auto" w:fill="FFFFFF" w:themeFill="background1"/>
          </w:tcPr>
          <w:p w14:paraId="5AA9D735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7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40B1F86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87" w:type="dxa"/>
            <w:vMerge w:val="restart"/>
          </w:tcPr>
          <w:p w14:paraId="069258D7" w14:textId="77777777" w:rsidR="000E4641" w:rsidRDefault="000E4641"/>
        </w:tc>
      </w:tr>
      <w:tr w:rsidR="000E4641" w14:paraId="5A401064" w14:textId="77777777" w:rsidTr="006712F5">
        <w:trPr>
          <w:trHeight w:val="752"/>
        </w:trPr>
        <w:tc>
          <w:tcPr>
            <w:tcW w:w="2187" w:type="dxa"/>
            <w:vMerge/>
          </w:tcPr>
          <w:p w14:paraId="7FEDEB8A" w14:textId="77777777" w:rsidR="000E4641" w:rsidRDefault="000E4641"/>
        </w:tc>
        <w:tc>
          <w:tcPr>
            <w:tcW w:w="549" w:type="dxa"/>
            <w:vMerge/>
            <w:tcBorders>
              <w:bottom w:val="single" w:sz="18" w:space="0" w:color="476166" w:themeColor="accent1"/>
            </w:tcBorders>
          </w:tcPr>
          <w:p w14:paraId="65721653" w14:textId="77777777" w:rsidR="000E4641" w:rsidRDefault="000E4641"/>
        </w:tc>
        <w:tc>
          <w:tcPr>
            <w:tcW w:w="5475" w:type="dxa"/>
            <w:gridSpan w:val="5"/>
            <w:vMerge w:val="restart"/>
          </w:tcPr>
          <w:p w14:paraId="64CF5E78" w14:textId="77777777" w:rsidR="006712F5" w:rsidRPr="00E74B29" w:rsidRDefault="006712F5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7" w:type="dxa"/>
            <w:vMerge/>
            <w:tcBorders>
              <w:bottom w:val="single" w:sz="18" w:space="0" w:color="476166" w:themeColor="accent1"/>
            </w:tcBorders>
          </w:tcPr>
          <w:p w14:paraId="0268062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87" w:type="dxa"/>
            <w:vMerge/>
          </w:tcPr>
          <w:p w14:paraId="6BC0B080" w14:textId="77777777" w:rsidR="000E4641" w:rsidRDefault="000E4641"/>
        </w:tc>
      </w:tr>
      <w:tr w:rsidR="000E4641" w14:paraId="3F196982" w14:textId="77777777" w:rsidTr="006712F5">
        <w:trPr>
          <w:trHeight w:val="1289"/>
        </w:trPr>
        <w:tc>
          <w:tcPr>
            <w:tcW w:w="2187" w:type="dxa"/>
            <w:vMerge w:val="restart"/>
          </w:tcPr>
          <w:p w14:paraId="66C1C0D7" w14:textId="77777777" w:rsidR="000E4641" w:rsidRDefault="000E4641"/>
        </w:tc>
        <w:tc>
          <w:tcPr>
            <w:tcW w:w="549" w:type="dxa"/>
            <w:tcBorders>
              <w:top w:val="single" w:sz="18" w:space="0" w:color="476166" w:themeColor="accent1"/>
            </w:tcBorders>
          </w:tcPr>
          <w:p w14:paraId="320FE341" w14:textId="77777777" w:rsidR="000E4641" w:rsidRDefault="000E4641" w:rsidP="006712F5"/>
        </w:tc>
        <w:tc>
          <w:tcPr>
            <w:tcW w:w="5475" w:type="dxa"/>
            <w:gridSpan w:val="5"/>
            <w:vMerge/>
          </w:tcPr>
          <w:p w14:paraId="268E04B7" w14:textId="77777777" w:rsidR="000E4641" w:rsidRDefault="000E4641" w:rsidP="00E74B29">
            <w:pPr>
              <w:jc w:val="center"/>
            </w:pPr>
          </w:p>
        </w:tc>
        <w:tc>
          <w:tcPr>
            <w:tcW w:w="547" w:type="dxa"/>
            <w:tcBorders>
              <w:top w:val="single" w:sz="18" w:space="0" w:color="476166" w:themeColor="accent1"/>
            </w:tcBorders>
          </w:tcPr>
          <w:p w14:paraId="31579AA0" w14:textId="77777777" w:rsidR="000E4641" w:rsidRDefault="000E4641" w:rsidP="00E74B29">
            <w:pPr>
              <w:jc w:val="center"/>
            </w:pPr>
          </w:p>
        </w:tc>
        <w:tc>
          <w:tcPr>
            <w:tcW w:w="2187" w:type="dxa"/>
            <w:vMerge w:val="restart"/>
          </w:tcPr>
          <w:p w14:paraId="08D3C42B" w14:textId="77777777" w:rsidR="000E4641" w:rsidRDefault="000E4641"/>
        </w:tc>
      </w:tr>
      <w:tr w:rsidR="000E4641" w14:paraId="6E6E6D83" w14:textId="77777777" w:rsidTr="006712F5">
        <w:trPr>
          <w:trHeight w:val="1289"/>
        </w:trPr>
        <w:tc>
          <w:tcPr>
            <w:tcW w:w="2187" w:type="dxa"/>
            <w:vMerge/>
          </w:tcPr>
          <w:p w14:paraId="4CF1696E" w14:textId="77777777" w:rsidR="000E4641" w:rsidRDefault="000E4641"/>
        </w:tc>
        <w:tc>
          <w:tcPr>
            <w:tcW w:w="549" w:type="dxa"/>
          </w:tcPr>
          <w:p w14:paraId="64668C8E" w14:textId="77777777" w:rsidR="000E4641" w:rsidRDefault="000E4641" w:rsidP="006712F5"/>
        </w:tc>
        <w:tc>
          <w:tcPr>
            <w:tcW w:w="5475" w:type="dxa"/>
            <w:gridSpan w:val="5"/>
            <w:vMerge/>
          </w:tcPr>
          <w:p w14:paraId="4D2B1D7E" w14:textId="77777777" w:rsidR="000E4641" w:rsidRDefault="000E4641" w:rsidP="00E74B29">
            <w:pPr>
              <w:jc w:val="center"/>
            </w:pPr>
          </w:p>
        </w:tc>
        <w:tc>
          <w:tcPr>
            <w:tcW w:w="547" w:type="dxa"/>
          </w:tcPr>
          <w:p w14:paraId="0A1758EC" w14:textId="77777777" w:rsidR="000E4641" w:rsidRDefault="000E4641" w:rsidP="006712F5"/>
        </w:tc>
        <w:tc>
          <w:tcPr>
            <w:tcW w:w="2187" w:type="dxa"/>
            <w:vMerge/>
          </w:tcPr>
          <w:p w14:paraId="3CBB09A9" w14:textId="77777777" w:rsidR="000E4641" w:rsidRDefault="000E4641"/>
        </w:tc>
      </w:tr>
    </w:tbl>
    <w:p w14:paraId="1D6C219E" w14:textId="77777777" w:rsidR="002D2200" w:rsidRDefault="002D2200"/>
    <w:p w14:paraId="58527AF2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0C43BF42" w14:textId="77777777" w:rsidTr="006712F5">
        <w:trPr>
          <w:trHeight w:val="314"/>
        </w:trPr>
        <w:tc>
          <w:tcPr>
            <w:tcW w:w="2158" w:type="dxa"/>
            <w:gridSpan w:val="2"/>
          </w:tcPr>
          <w:p w14:paraId="6F4379DE" w14:textId="77777777" w:rsidR="0048120C" w:rsidRDefault="00EB7C2B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70467026" wp14:editId="5F6B551D">
                  <wp:simplePos x="0" y="0"/>
                  <wp:positionH relativeFrom="margin">
                    <wp:posOffset>-99695</wp:posOffset>
                  </wp:positionH>
                  <wp:positionV relativeFrom="paragraph">
                    <wp:posOffset>-1050290</wp:posOffset>
                  </wp:positionV>
                  <wp:extent cx="6858000" cy="1947545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AA71F54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8699FB9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7215D9E" w14:textId="77777777" w:rsidR="0048120C" w:rsidRDefault="0048120C"/>
        </w:tc>
        <w:tc>
          <w:tcPr>
            <w:tcW w:w="2158" w:type="dxa"/>
            <w:gridSpan w:val="2"/>
          </w:tcPr>
          <w:p w14:paraId="76112EF7" w14:textId="77777777" w:rsidR="0048120C" w:rsidRDefault="0048120C"/>
        </w:tc>
      </w:tr>
      <w:tr w:rsidR="0048120C" w14:paraId="5E029F7F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1E0CEE77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1251A80" w14:textId="6EC7EAE8" w:rsidR="0048120C" w:rsidRDefault="006712F5" w:rsidP="006712F5">
            <w:pPr>
              <w:pStyle w:val="Heading4"/>
            </w:pPr>
            <w:r w:rsidRPr="006712F5">
              <w:rPr>
                <w:bCs/>
              </w:rPr>
              <w:t>II. System Design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776A772" w14:textId="77777777" w:rsidR="0048120C" w:rsidRDefault="0048120C"/>
        </w:tc>
      </w:tr>
      <w:tr w:rsidR="0048120C" w14:paraId="0EDA7369" w14:textId="77777777" w:rsidTr="00EB7C2B">
        <w:tc>
          <w:tcPr>
            <w:tcW w:w="2158" w:type="dxa"/>
            <w:gridSpan w:val="2"/>
          </w:tcPr>
          <w:p w14:paraId="7EE8B343" w14:textId="77777777" w:rsidR="0048120C" w:rsidRDefault="0048120C"/>
          <w:p w14:paraId="5DAC5E3C" w14:textId="77777777" w:rsidR="006712F5" w:rsidRDefault="006712F5"/>
          <w:p w14:paraId="25ADB83C" w14:textId="77777777" w:rsidR="006712F5" w:rsidRDefault="006712F5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4819B42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4B2DF510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D1F4898" w14:textId="77777777" w:rsidR="0048120C" w:rsidRDefault="0048120C"/>
        </w:tc>
        <w:tc>
          <w:tcPr>
            <w:tcW w:w="2158" w:type="dxa"/>
            <w:gridSpan w:val="2"/>
          </w:tcPr>
          <w:p w14:paraId="7430CAA1" w14:textId="77777777" w:rsidR="0048120C" w:rsidRDefault="0048120C"/>
        </w:tc>
      </w:tr>
      <w:tr w:rsidR="0048120C" w14:paraId="741A61B7" w14:textId="77777777" w:rsidTr="00EB7C2B">
        <w:trPr>
          <w:trHeight w:val="4546"/>
        </w:trPr>
        <w:tc>
          <w:tcPr>
            <w:tcW w:w="1079" w:type="dxa"/>
          </w:tcPr>
          <w:p w14:paraId="6D8A2C6D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8D75505" w14:textId="6D0A666A" w:rsidR="0048120C" w:rsidRPr="0048120C" w:rsidRDefault="006712F5" w:rsidP="006712F5">
            <w:pPr>
              <w:pStyle w:val="Heading5"/>
            </w:pPr>
            <w:r w:rsidRPr="006712F5">
              <w:rPr>
                <w:bCs/>
              </w:rPr>
              <w:t>Data Structures:</w:t>
            </w:r>
          </w:p>
          <w:p w14:paraId="27E591BC" w14:textId="77777777" w:rsidR="0048120C" w:rsidRDefault="0048120C" w:rsidP="0048120C"/>
          <w:p w14:paraId="0CB82000" w14:textId="1FF4410F" w:rsidR="00F81807" w:rsidRDefault="00F81807" w:rsidP="00F81807">
            <w:pPr>
              <w:pStyle w:val="Text"/>
            </w:pPr>
            <w:r w:rsidRPr="00F81807">
              <w:rPr>
                <w:rFonts w:asciiTheme="majorHAnsi" w:hAnsiTheme="majorHAnsi"/>
                <w:color w:val="476166" w:themeColor="accent1"/>
              </w:rPr>
              <w:t>int[] available:</w:t>
            </w:r>
            <w:r>
              <w:t xml:space="preserve"> An array representing the number of available units for each resource type.</w:t>
            </w:r>
          </w:p>
          <w:p w14:paraId="14BB0154" w14:textId="77777777" w:rsidR="00F81807" w:rsidRDefault="00F81807" w:rsidP="00F81807">
            <w:pPr>
              <w:pStyle w:val="Text"/>
            </w:pPr>
          </w:p>
          <w:p w14:paraId="0EB064F0" w14:textId="77777777" w:rsidR="00F81807" w:rsidRDefault="00F81807" w:rsidP="00F81807">
            <w:pPr>
              <w:pStyle w:val="Text"/>
            </w:pPr>
            <w:r w:rsidRPr="00F81807">
              <w:rPr>
                <w:rFonts w:asciiTheme="majorHAnsi" w:hAnsiTheme="majorHAnsi"/>
                <w:color w:val="476166" w:themeColor="accent1"/>
              </w:rPr>
              <w:t>int[][] max:</w:t>
            </w:r>
            <w:r>
              <w:t xml:space="preserve"> A matrix where max[</w:t>
            </w:r>
            <w:proofErr w:type="spellStart"/>
            <w:r>
              <w:t>i</w:t>
            </w:r>
            <w:proofErr w:type="spellEnd"/>
            <w:r>
              <w:t xml:space="preserve">][j] represents the maximum number of units of resource type j that process </w:t>
            </w:r>
            <w:proofErr w:type="spellStart"/>
            <w:r>
              <w:t>i</w:t>
            </w:r>
            <w:proofErr w:type="spellEnd"/>
            <w:r>
              <w:t xml:space="preserve"> may request.</w:t>
            </w:r>
          </w:p>
          <w:p w14:paraId="303C6CDF" w14:textId="77777777" w:rsidR="00F81807" w:rsidRDefault="00F81807" w:rsidP="00F81807">
            <w:pPr>
              <w:pStyle w:val="Text"/>
            </w:pPr>
          </w:p>
          <w:p w14:paraId="201D02DD" w14:textId="77777777" w:rsidR="00F81807" w:rsidRDefault="00F81807" w:rsidP="00F81807">
            <w:pPr>
              <w:pStyle w:val="Text"/>
            </w:pPr>
            <w:r w:rsidRPr="00F81807">
              <w:rPr>
                <w:rFonts w:asciiTheme="majorHAnsi" w:hAnsiTheme="majorHAnsi"/>
                <w:color w:val="476166" w:themeColor="accent1"/>
              </w:rPr>
              <w:t>int[][] allocation</w:t>
            </w:r>
            <w:r>
              <w:t>: A matrix where allocation[</w:t>
            </w:r>
            <w:proofErr w:type="spellStart"/>
            <w:r>
              <w:t>i</w:t>
            </w:r>
            <w:proofErr w:type="spellEnd"/>
            <w:r>
              <w:t xml:space="preserve">][j] represents the number of units of resource type j currently allocated to process </w:t>
            </w:r>
            <w:proofErr w:type="spellStart"/>
            <w:r>
              <w:t>i</w:t>
            </w:r>
            <w:proofErr w:type="spellEnd"/>
            <w:r>
              <w:t>.</w:t>
            </w:r>
          </w:p>
          <w:p w14:paraId="646CC8F7" w14:textId="77777777" w:rsidR="00F81807" w:rsidRDefault="00F81807" w:rsidP="00F81807">
            <w:pPr>
              <w:pStyle w:val="Text"/>
            </w:pPr>
          </w:p>
          <w:p w14:paraId="55C45F55" w14:textId="47339399" w:rsidR="0048120C" w:rsidRDefault="00F81807" w:rsidP="00F81807">
            <w:pPr>
              <w:pStyle w:val="Text"/>
            </w:pPr>
            <w:r w:rsidRPr="00F81807">
              <w:rPr>
                <w:rFonts w:asciiTheme="majorHAnsi" w:hAnsiTheme="majorHAnsi"/>
                <w:color w:val="476166" w:themeColor="accent1"/>
              </w:rPr>
              <w:t>int[][] need:</w:t>
            </w:r>
            <w:r>
              <w:t xml:space="preserve"> A matrix derived from max and allocation, where need[</w:t>
            </w:r>
            <w:proofErr w:type="spellStart"/>
            <w:r>
              <w:t>i</w:t>
            </w:r>
            <w:proofErr w:type="spellEnd"/>
            <w:r>
              <w:t xml:space="preserve">][j] represents the remaining units of resource type j needed by process </w:t>
            </w:r>
            <w:proofErr w:type="spellStart"/>
            <w:r>
              <w:t>i</w:t>
            </w:r>
            <w:proofErr w:type="spellEnd"/>
            <w:r>
              <w:t>.</w:t>
            </w:r>
          </w:p>
        </w:tc>
        <w:tc>
          <w:tcPr>
            <w:tcW w:w="1079" w:type="dxa"/>
          </w:tcPr>
          <w:p w14:paraId="698A2781" w14:textId="77777777" w:rsidR="0048120C" w:rsidRDefault="0048120C"/>
        </w:tc>
      </w:tr>
      <w:tr w:rsidR="0048120C" w14:paraId="460208BE" w14:textId="77777777" w:rsidTr="00EB7C2B">
        <w:trPr>
          <w:trHeight w:val="730"/>
        </w:trPr>
        <w:tc>
          <w:tcPr>
            <w:tcW w:w="1079" w:type="dxa"/>
          </w:tcPr>
          <w:p w14:paraId="3323B23A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7B792193" w14:textId="3111757D" w:rsidR="0048120C" w:rsidRDefault="00F81807" w:rsidP="00F81807">
            <w:pPr>
              <w:pStyle w:val="Heading5"/>
            </w:pPr>
            <w:r w:rsidRPr="00F81807">
              <w:rPr>
                <w:bCs/>
              </w:rPr>
              <w:t>Modules</w:t>
            </w:r>
            <w:r>
              <w:rPr>
                <w:bCs/>
              </w:rPr>
              <w:t xml:space="preserve">                                                                                            </w:t>
            </w:r>
          </w:p>
          <w:p w14:paraId="710A01AE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27EF6507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260377EA" w14:textId="20B21D7D" w:rsidR="0048120C" w:rsidRDefault="00F8180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1492F48" wp14:editId="0028E8C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298575" cy="479425"/>
                      <wp:effectExtent l="0" t="0" r="0" b="0"/>
                      <wp:wrapThrough wrapText="bothSides">
                        <wp:wrapPolygon edited="0">
                          <wp:start x="317" y="858"/>
                          <wp:lineTo x="317" y="20599"/>
                          <wp:lineTo x="21230" y="20599"/>
                          <wp:lineTo x="21230" y="858"/>
                          <wp:lineTo x="317" y="858"/>
                        </wp:wrapPolygon>
                      </wp:wrapThrough>
                      <wp:docPr id="72181158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8575" cy="47942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70664355" w14:textId="22F1F1AD" w:rsidR="00F81807" w:rsidRDefault="00F81807" w:rsidP="00F81807">
                                  <w:pPr>
                                    <w:pStyle w:val="Heading5"/>
                                  </w:pPr>
                                  <w:r w:rsidRPr="00F81807">
                                    <w:rPr>
                                      <w:bCs/>
                                    </w:rPr>
                                    <w:t>Input</w:t>
                                  </w:r>
                                  <w:r w:rsidRPr="00F81807">
                                    <w:t>/Output: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1492F4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0;margin-top:0;width:102.25pt;height:3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" filled="f" stroked="f" strokeweight="1pt">
                      <v:stroke miterlimit="4"/>
                      <v:textbox inset="4pt,4pt,4pt,4pt">
                        <w:txbxContent>
                          <w:p w14:paraId="70664355" w14:textId="22F1F1AD" w:rsidR="00F81807" w:rsidRDefault="00F81807" w:rsidP="00F81807">
                            <w:pPr>
                              <w:pStyle w:val="Heading5"/>
                            </w:pPr>
                            <w:r w:rsidRPr="00F81807">
                              <w:rPr>
                                <w:bCs/>
                              </w:rPr>
                              <w:t>Input</w:t>
                            </w:r>
                            <w:r w:rsidRPr="00F81807">
                              <w:t>/Output: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t xml:space="preserve"> </w:t>
            </w:r>
          </w:p>
        </w:tc>
        <w:tc>
          <w:tcPr>
            <w:tcW w:w="1079" w:type="dxa"/>
          </w:tcPr>
          <w:p w14:paraId="6E1C1296" w14:textId="77777777" w:rsidR="0048120C" w:rsidRDefault="0048120C"/>
        </w:tc>
      </w:tr>
      <w:tr w:rsidR="0048120C" w14:paraId="2D16E8E1" w14:textId="77777777" w:rsidTr="00EB7C2B">
        <w:trPr>
          <w:trHeight w:val="3990"/>
        </w:trPr>
        <w:tc>
          <w:tcPr>
            <w:tcW w:w="1079" w:type="dxa"/>
          </w:tcPr>
          <w:p w14:paraId="57162B6D" w14:textId="77777777" w:rsidR="0048120C" w:rsidRDefault="0048120C"/>
        </w:tc>
        <w:tc>
          <w:tcPr>
            <w:tcW w:w="3956" w:type="dxa"/>
            <w:gridSpan w:val="3"/>
          </w:tcPr>
          <w:p w14:paraId="088CDC9A" w14:textId="0B995FB5" w:rsidR="0048120C" w:rsidRDefault="00F81807" w:rsidP="00F81807">
            <w:pPr>
              <w:pStyle w:val="Text"/>
            </w:pPr>
            <w:r w:rsidRPr="00F81807">
              <w:t>The code consists of a main class that handles input, validation, and algorithm execution, along with helper functions for input, validation, and matrix operations.</w:t>
            </w:r>
          </w:p>
        </w:tc>
        <w:tc>
          <w:tcPr>
            <w:tcW w:w="719" w:type="dxa"/>
          </w:tcPr>
          <w:p w14:paraId="1EF7B7EB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20578026" w14:textId="1681FD96" w:rsidR="0048120C" w:rsidRDefault="00F81807" w:rsidP="00F81807">
            <w:pPr>
              <w:pStyle w:val="Text"/>
            </w:pPr>
            <w:r w:rsidRPr="00F81807">
              <w:t>The program accepts input via command-line arguments</w:t>
            </w:r>
            <w:r>
              <w:t>, t</w:t>
            </w:r>
            <w:r w:rsidRPr="00F81807">
              <w:t>he output includes the resource matrices, a deadlock detection result (true/false), and a safe sequence (if one exists). Error messages are displayed for invalid input.</w:t>
            </w:r>
          </w:p>
        </w:tc>
        <w:tc>
          <w:tcPr>
            <w:tcW w:w="1079" w:type="dxa"/>
          </w:tcPr>
          <w:p w14:paraId="57DBFA1C" w14:textId="77777777" w:rsidR="0048120C" w:rsidRDefault="0048120C"/>
        </w:tc>
      </w:tr>
    </w:tbl>
    <w:p w14:paraId="62F0B802" w14:textId="77777777" w:rsidR="0048120C" w:rsidRDefault="0048120C"/>
    <w:p w14:paraId="47D00E60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7E7573" w14:paraId="1BB72260" w14:textId="77777777" w:rsidTr="00EB7C2B">
        <w:tc>
          <w:tcPr>
            <w:tcW w:w="1079" w:type="dxa"/>
          </w:tcPr>
          <w:p w14:paraId="13C45710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5395" w:type="dxa"/>
          </w:tcPr>
          <w:p w14:paraId="6E4CC0A6" w14:textId="77777777" w:rsidR="007E7573" w:rsidRPr="00874FE7" w:rsidRDefault="00000000" w:rsidP="00BA6015">
            <w:pPr>
              <w:pStyle w:val="Footer"/>
            </w:pPr>
            <w:sdt>
              <w:sdtPr>
                <w:id w:val="707152945"/>
                <w:placeholder>
                  <w:docPart w:val="B2C1A2226E0D412CAFC20B009D09CDE7"/>
                </w:placeholder>
                <w:temporary/>
                <w:showingPlcHdr/>
                <w15:appearance w15:val="hidden"/>
              </w:sdtPr>
              <w:sdtContent>
                <w:r w:rsidR="007E7573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11879738" w14:textId="77777777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placeholder>
                  <w:docPart w:val="D610287740DC4D8CB8FEA68F8888454A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3</w:t>
                </w:r>
              </w:sdtContent>
            </w:sdt>
          </w:p>
        </w:tc>
        <w:tc>
          <w:tcPr>
            <w:tcW w:w="1079" w:type="dxa"/>
          </w:tcPr>
          <w:p w14:paraId="19C0FD03" w14:textId="77777777" w:rsidR="007E7573" w:rsidRPr="00E74B29" w:rsidRDefault="007E7573" w:rsidP="00BA6015">
            <w:pPr>
              <w:pStyle w:val="Footer"/>
            </w:pPr>
          </w:p>
        </w:tc>
      </w:tr>
    </w:tbl>
    <w:p w14:paraId="5BAE7EE3" w14:textId="77777777" w:rsidR="00EB7C2B" w:rsidRDefault="00EB7C2B">
      <w:r>
        <w:br w:type="page"/>
      </w:r>
    </w:p>
    <w:p w14:paraId="5046A547" w14:textId="77777777" w:rsidR="007E7573" w:rsidRDefault="007E7573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8"/>
        <w:gridCol w:w="1071"/>
      </w:tblGrid>
      <w:tr w:rsidR="0048120C" w14:paraId="6D06C42C" w14:textId="77777777" w:rsidTr="001E097E">
        <w:trPr>
          <w:trHeight w:val="6254"/>
        </w:trPr>
        <w:tc>
          <w:tcPr>
            <w:tcW w:w="1080" w:type="dxa"/>
          </w:tcPr>
          <w:p w14:paraId="413F7454" w14:textId="77777777" w:rsidR="0048120C" w:rsidRDefault="0048120C"/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644EB6C8" w14:textId="77777777" w:rsidR="00F331CA" w:rsidRDefault="00F81807" w:rsidP="00F331CA">
            <w:pPr>
              <w:pStyle w:val="Quote"/>
              <w:rPr>
                <w:b/>
                <w:bCs/>
              </w:rPr>
            </w:pPr>
            <w:r w:rsidRPr="00F81807">
              <w:rPr>
                <w:b/>
                <w:bCs/>
              </w:rPr>
              <w:t> </w:t>
            </w:r>
          </w:p>
          <w:p w14:paraId="01ADF424" w14:textId="77777777" w:rsidR="00F331CA" w:rsidRDefault="00F81807" w:rsidP="00F331CA">
            <w:pPr>
              <w:pStyle w:val="Quote"/>
              <w:rPr>
                <w:b/>
                <w:bCs/>
              </w:rPr>
            </w:pPr>
            <w:r>
              <w:rPr>
                <w:b/>
                <w:bCs/>
              </w:rPr>
              <w:t>The code,</w:t>
            </w:r>
          </w:p>
          <w:p w14:paraId="6D562A3B" w14:textId="77777777" w:rsidR="00F331CA" w:rsidRDefault="00F81807" w:rsidP="00F331CA">
            <w:pPr>
              <w:pStyle w:val="Quote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F81807">
              <w:rPr>
                <w:b/>
                <w:bCs/>
              </w:rPr>
              <w:t>How to Use</w:t>
            </w:r>
            <w:r>
              <w:rPr>
                <w:b/>
                <w:bCs/>
              </w:rPr>
              <w:t>,</w:t>
            </w:r>
          </w:p>
          <w:p w14:paraId="5D98A7EA" w14:textId="097BCC38" w:rsidR="00F331CA" w:rsidRDefault="00F331CA" w:rsidP="00F331CA">
            <w:pPr>
              <w:pStyle w:val="Quote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F81807">
              <w:rPr>
                <w:b/>
                <w:bCs/>
              </w:rPr>
              <w:t xml:space="preserve">and </w:t>
            </w:r>
            <w:r>
              <w:rPr>
                <w:b/>
                <w:bCs/>
              </w:rPr>
              <w:t>testing</w:t>
            </w:r>
          </w:p>
          <w:p w14:paraId="3A5E84B2" w14:textId="39955ACF" w:rsidR="00F331CA" w:rsidRPr="00F331CA" w:rsidRDefault="00F331CA" w:rsidP="00F331CA"/>
        </w:tc>
        <w:tc>
          <w:tcPr>
            <w:tcW w:w="1079" w:type="dxa"/>
            <w:gridSpan w:val="2"/>
          </w:tcPr>
          <w:p w14:paraId="571573C2" w14:textId="77777777" w:rsidR="0048120C" w:rsidRDefault="0048120C"/>
        </w:tc>
      </w:tr>
      <w:tr w:rsidR="001E097E" w14:paraId="4135FEBE" w14:textId="77777777" w:rsidTr="00A955AD">
        <w:trPr>
          <w:trHeight w:val="339"/>
        </w:trPr>
        <w:tc>
          <w:tcPr>
            <w:tcW w:w="1080" w:type="dxa"/>
          </w:tcPr>
          <w:p w14:paraId="37A0BF00" w14:textId="77777777" w:rsidR="001E097E" w:rsidRDefault="001E097E"/>
        </w:tc>
        <w:tc>
          <w:tcPr>
            <w:tcW w:w="8640" w:type="dxa"/>
            <w:gridSpan w:val="2"/>
          </w:tcPr>
          <w:p w14:paraId="2CCC35F2" w14:textId="77777777" w:rsidR="001E097E" w:rsidRDefault="001E097E"/>
        </w:tc>
        <w:tc>
          <w:tcPr>
            <w:tcW w:w="1071" w:type="dxa"/>
          </w:tcPr>
          <w:p w14:paraId="313E61AD" w14:textId="77777777" w:rsidR="001E097E" w:rsidRDefault="001E097E"/>
        </w:tc>
      </w:tr>
      <w:tr w:rsidR="0048120C" w14:paraId="31719B08" w14:textId="77777777" w:rsidTr="001E097E">
        <w:tc>
          <w:tcPr>
            <w:tcW w:w="1080" w:type="dxa"/>
          </w:tcPr>
          <w:p w14:paraId="4F7A9125" w14:textId="77777777" w:rsidR="0048120C" w:rsidRDefault="0048120C"/>
        </w:tc>
        <w:tc>
          <w:tcPr>
            <w:tcW w:w="8632" w:type="dxa"/>
          </w:tcPr>
          <w:p w14:paraId="2C1F1547" w14:textId="77777777" w:rsidR="0048120C" w:rsidRDefault="0040564B"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6B92E2E4" wp14:editId="7D172E2D">
                  <wp:extent cx="5452533" cy="3721570"/>
                  <wp:effectExtent l="0" t="0" r="0" b="0"/>
                  <wp:docPr id="8" name="Picture 8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14:paraId="3F8020A8" w14:textId="77777777" w:rsidR="0048120C" w:rsidRDefault="0048120C"/>
        </w:tc>
      </w:tr>
    </w:tbl>
    <w:p w14:paraId="6E555F1D" w14:textId="77777777" w:rsidR="0048120C" w:rsidRDefault="0048120C"/>
    <w:p w14:paraId="5C2EDA3D" w14:textId="77777777" w:rsidR="00EB7C2B" w:rsidRDefault="00EB7C2B"/>
    <w:p w14:paraId="0C7735FF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EB7C2B" w14:paraId="2EE84D85" w14:textId="77777777" w:rsidTr="00EB7C2B">
        <w:tc>
          <w:tcPr>
            <w:tcW w:w="1079" w:type="dxa"/>
          </w:tcPr>
          <w:p w14:paraId="545F3753" w14:textId="77777777" w:rsidR="00EB7C2B" w:rsidRPr="00E74B29" w:rsidRDefault="00EB7C2B" w:rsidP="00BA6015">
            <w:pPr>
              <w:pStyle w:val="Footer"/>
            </w:pPr>
          </w:p>
        </w:tc>
        <w:tc>
          <w:tcPr>
            <w:tcW w:w="5395" w:type="dxa"/>
          </w:tcPr>
          <w:p w14:paraId="63DA5420" w14:textId="77777777" w:rsidR="00EB7C2B" w:rsidRPr="00874FE7" w:rsidRDefault="00000000" w:rsidP="00BA6015">
            <w:pPr>
              <w:pStyle w:val="Footer"/>
            </w:pPr>
            <w:sdt>
              <w:sdtPr>
                <w:id w:val="-980606857"/>
                <w:placeholder>
                  <w:docPart w:val="9933AF2EAFD442709B1C3C10361B0E06"/>
                </w:placeholder>
                <w:temporary/>
                <w:showingPlcHdr/>
                <w15:appearance w15:val="hidden"/>
              </w:sdtPr>
              <w:sdtContent>
                <w:r w:rsidR="00EB7C2B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49DA3BD2" w14:textId="77777777" w:rsidR="00EB7C2B" w:rsidRPr="00E74B29" w:rsidRDefault="00000000" w:rsidP="00EB7C2B">
            <w:pPr>
              <w:pStyle w:val="Footer"/>
              <w:jc w:val="right"/>
            </w:pPr>
            <w:sdt>
              <w:sdtPr>
                <w:id w:val="1415672660"/>
                <w:placeholder>
                  <w:docPart w:val="D1BD41683B7A4433AA5CA38AEEB56B05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4</w:t>
                </w:r>
              </w:sdtContent>
            </w:sdt>
          </w:p>
        </w:tc>
        <w:tc>
          <w:tcPr>
            <w:tcW w:w="1079" w:type="dxa"/>
          </w:tcPr>
          <w:p w14:paraId="5435CC37" w14:textId="77777777" w:rsidR="00EB7C2B" w:rsidRPr="00E74B29" w:rsidRDefault="00EB7C2B" w:rsidP="00BA6015">
            <w:pPr>
              <w:pStyle w:val="Footer"/>
            </w:pPr>
          </w:p>
        </w:tc>
      </w:tr>
    </w:tbl>
    <w:p w14:paraId="20F2C49B" w14:textId="78E7983E" w:rsidR="00F331CA" w:rsidRDefault="00F331CA" w:rsidP="00EB7C2B"/>
    <w:p w14:paraId="67C87490" w14:textId="77777777" w:rsidR="00F331CA" w:rsidRDefault="00F331CA">
      <w:r>
        <w:br w:type="page"/>
      </w:r>
    </w:p>
    <w:p w14:paraId="3D04B6DA" w14:textId="228B21D3" w:rsidR="00EB7C2B" w:rsidRPr="00263B1F" w:rsidRDefault="00F331CA" w:rsidP="00263B1F">
      <w:pPr>
        <w:jc w:val="center"/>
        <w:rPr>
          <w:b/>
          <w:bCs/>
          <w:color w:val="476166" w:themeColor="accent1"/>
          <w:sz w:val="40"/>
          <w:szCs w:val="40"/>
        </w:rPr>
      </w:pPr>
      <w:r w:rsidRPr="00263B1F">
        <w:rPr>
          <w:b/>
          <w:bCs/>
          <w:color w:val="476166" w:themeColor="accent1"/>
          <w:sz w:val="40"/>
          <w:szCs w:val="40"/>
        </w:rPr>
        <w:lastRenderedPageBreak/>
        <w:t>The code</w:t>
      </w:r>
    </w:p>
    <w:p w14:paraId="542A7A27" w14:textId="77777777" w:rsidR="00F331CA" w:rsidRDefault="00F331CA" w:rsidP="00EB7C2B"/>
    <w:p w14:paraId="356C6982" w14:textId="77777777" w:rsidR="00F331CA" w:rsidRPr="00F331CA" w:rsidRDefault="00F331CA" w:rsidP="00263B1F">
      <w:pPr>
        <w:pStyle w:val="Quote"/>
        <w:rPr>
          <w:color w:val="auto"/>
          <w:sz w:val="24"/>
          <w:szCs w:val="24"/>
        </w:rPr>
      </w:pPr>
      <w:r w:rsidRPr="00F331CA">
        <w:rPr>
          <w:b/>
          <w:bCs/>
          <w:sz w:val="24"/>
          <w:szCs w:val="24"/>
        </w:rPr>
        <w:t>main Method: </w:t>
      </w:r>
      <w:r w:rsidRPr="00F331CA">
        <w:rPr>
          <w:color w:val="auto"/>
          <w:sz w:val="24"/>
          <w:szCs w:val="24"/>
        </w:rPr>
        <w:t>Parses command-line arguments, performs input validation, and executes the Banker's Algorithm.</w:t>
      </w:r>
    </w:p>
    <w:p w14:paraId="1A104EDB" w14:textId="77777777" w:rsidR="00F331CA" w:rsidRDefault="00F331CA" w:rsidP="00EB7C2B"/>
    <w:p w14:paraId="133AAABE" w14:textId="77777777" w:rsidR="00263B1F" w:rsidRDefault="00263B1F" w:rsidP="00EB7C2B"/>
    <w:p w14:paraId="6E044653" w14:textId="77777777" w:rsidR="00F331CA" w:rsidRPr="00263B1F" w:rsidRDefault="00F331CA" w:rsidP="00F331CA">
      <w:pPr>
        <w:rPr>
          <w:b/>
          <w:bCs/>
        </w:rPr>
      </w:pPr>
      <w:r w:rsidRPr="00263B1F">
        <w:rPr>
          <w:b/>
          <w:bCs/>
        </w:rPr>
        <w:t xml:space="preserve">    public static void main(String[] </w:t>
      </w:r>
      <w:proofErr w:type="spellStart"/>
      <w:r w:rsidRPr="00263B1F">
        <w:rPr>
          <w:b/>
          <w:bCs/>
        </w:rPr>
        <w:t>args</w:t>
      </w:r>
      <w:proofErr w:type="spellEnd"/>
      <w:r w:rsidRPr="00263B1F">
        <w:rPr>
          <w:b/>
          <w:bCs/>
        </w:rPr>
        <w:t>) {</w:t>
      </w:r>
    </w:p>
    <w:p w14:paraId="350AC3C2" w14:textId="77777777" w:rsidR="00F331CA" w:rsidRDefault="00F331CA" w:rsidP="00F331CA">
      <w:r>
        <w:t xml:space="preserve">        char use;</w:t>
      </w:r>
    </w:p>
    <w:p w14:paraId="7904A8A3" w14:textId="77777777" w:rsidR="00F331CA" w:rsidRDefault="00F331CA" w:rsidP="00F331CA">
      <w:r>
        <w:t xml:space="preserve">        do {</w:t>
      </w:r>
    </w:p>
    <w:p w14:paraId="42C67A23" w14:textId="77777777" w:rsidR="00F331CA" w:rsidRDefault="00F331CA" w:rsidP="00F331CA">
      <w:r>
        <w:t xml:space="preserve">            </w:t>
      </w:r>
      <w:proofErr w:type="spellStart"/>
      <w:r>
        <w:t>System.out.println</w:t>
      </w:r>
      <w:proofErr w:type="spellEnd"/>
      <w:r>
        <w:t>("******Banker's Algorithm******");</w:t>
      </w:r>
    </w:p>
    <w:p w14:paraId="5348738B" w14:textId="77777777" w:rsidR="00F331CA" w:rsidRDefault="00F331CA" w:rsidP="00F331CA">
      <w:r>
        <w:t xml:space="preserve">            </w:t>
      </w:r>
      <w:proofErr w:type="spellStart"/>
      <w:r>
        <w:t>System.out.print</w:t>
      </w:r>
      <w:proofErr w:type="spellEnd"/>
      <w:r>
        <w:t>("Enter 'y' to use, 'n' to exit: ");</w:t>
      </w:r>
    </w:p>
    <w:p w14:paraId="1D858BBE" w14:textId="77777777" w:rsidR="00F331CA" w:rsidRDefault="00F331CA" w:rsidP="00F331CA">
      <w:r>
        <w:t xml:space="preserve">            use = </w:t>
      </w:r>
      <w:proofErr w:type="spellStart"/>
      <w:r>
        <w:t>in.next</w:t>
      </w:r>
      <w:proofErr w:type="spellEnd"/>
      <w:r>
        <w:t>().</w:t>
      </w:r>
      <w:proofErr w:type="spellStart"/>
      <w:r>
        <w:t>charAt</w:t>
      </w:r>
      <w:proofErr w:type="spellEnd"/>
      <w:r>
        <w:t>(0);</w:t>
      </w:r>
    </w:p>
    <w:p w14:paraId="274EAF3F" w14:textId="77777777" w:rsidR="00F331CA" w:rsidRDefault="00F331CA" w:rsidP="00F331CA">
      <w:r>
        <w:t xml:space="preserve">            switch (use) {</w:t>
      </w:r>
    </w:p>
    <w:p w14:paraId="10A5D8B5" w14:textId="77777777" w:rsidR="00F331CA" w:rsidRDefault="00F331CA" w:rsidP="00F331CA">
      <w:r>
        <w:t xml:space="preserve">                case 'y':</w:t>
      </w:r>
    </w:p>
    <w:p w14:paraId="457762E8" w14:textId="77777777" w:rsidR="00F331CA" w:rsidRDefault="00F331CA" w:rsidP="00F331CA">
      <w:r>
        <w:t xml:space="preserve">                    </w:t>
      </w:r>
      <w:proofErr w:type="spellStart"/>
      <w:r>
        <w:t>System.out.print</w:t>
      </w:r>
      <w:proofErr w:type="spellEnd"/>
      <w:r>
        <w:t>("Enter the number of processes: ");</w:t>
      </w:r>
    </w:p>
    <w:p w14:paraId="101A3F3E" w14:textId="77777777" w:rsidR="00F331CA" w:rsidRDefault="00F331CA" w:rsidP="00F331CA">
      <w:r>
        <w:t xml:space="preserve">                    int </w:t>
      </w:r>
      <w:proofErr w:type="spellStart"/>
      <w:r>
        <w:t>n_P</w:t>
      </w:r>
      <w:proofErr w:type="spellEnd"/>
      <w:r>
        <w:t xml:space="preserve"> = in.nextInt();</w:t>
      </w:r>
    </w:p>
    <w:p w14:paraId="59F8E2A5" w14:textId="77777777" w:rsidR="00F331CA" w:rsidRDefault="00F331CA" w:rsidP="00F331CA">
      <w:r>
        <w:t xml:space="preserve">                    </w:t>
      </w:r>
      <w:proofErr w:type="spellStart"/>
      <w:r>
        <w:t>System.out.print</w:t>
      </w:r>
      <w:proofErr w:type="spellEnd"/>
      <w:r>
        <w:t>("Enter the number of resources: (the total resources)");</w:t>
      </w:r>
    </w:p>
    <w:p w14:paraId="3C1BCBD4" w14:textId="77777777" w:rsidR="00F331CA" w:rsidRDefault="00F331CA" w:rsidP="00F331CA">
      <w:r>
        <w:t xml:space="preserve">                    int </w:t>
      </w:r>
      <w:proofErr w:type="spellStart"/>
      <w:r>
        <w:t>n_R</w:t>
      </w:r>
      <w:proofErr w:type="spellEnd"/>
      <w:r>
        <w:t xml:space="preserve"> = in.nextInt();</w:t>
      </w:r>
    </w:p>
    <w:p w14:paraId="11674F79" w14:textId="77777777" w:rsidR="00F331CA" w:rsidRDefault="00F331CA" w:rsidP="00F331CA">
      <w:r>
        <w:t xml:space="preserve">                    int[] available = available(</w:t>
      </w:r>
      <w:proofErr w:type="spellStart"/>
      <w:r>
        <w:t>n_R</w:t>
      </w:r>
      <w:proofErr w:type="spellEnd"/>
      <w:r>
        <w:t>);</w:t>
      </w:r>
    </w:p>
    <w:p w14:paraId="43608510" w14:textId="77777777" w:rsidR="00F331CA" w:rsidRDefault="00F331CA" w:rsidP="00F331CA">
      <w:r>
        <w:t xml:space="preserve">                    int[][] max = max(</w:t>
      </w:r>
      <w:proofErr w:type="spellStart"/>
      <w:r>
        <w:t>n_P</w:t>
      </w:r>
      <w:proofErr w:type="spellEnd"/>
      <w:r>
        <w:t>, n_R);</w:t>
      </w:r>
    </w:p>
    <w:p w14:paraId="68DD81D0" w14:textId="77777777" w:rsidR="00F331CA" w:rsidRDefault="00F331CA" w:rsidP="00F331CA">
      <w:r>
        <w:t xml:space="preserve">                    int[][] allocation = allocation(</w:t>
      </w:r>
      <w:proofErr w:type="spellStart"/>
      <w:r>
        <w:t>n_P</w:t>
      </w:r>
      <w:proofErr w:type="spellEnd"/>
      <w:r>
        <w:t>, n_R);</w:t>
      </w:r>
    </w:p>
    <w:p w14:paraId="14CA01F3" w14:textId="77777777" w:rsidR="00F331CA" w:rsidRDefault="00F331CA" w:rsidP="00F331CA">
      <w:r>
        <w:t xml:space="preserve">                    if (!isValid(allocation, max, available, </w:t>
      </w:r>
      <w:proofErr w:type="spellStart"/>
      <w:r>
        <w:t>n_P</w:t>
      </w:r>
      <w:proofErr w:type="spellEnd"/>
      <w:r>
        <w:t>, n_R)) {</w:t>
      </w:r>
    </w:p>
    <w:p w14:paraId="24B984A5" w14:textId="77777777" w:rsidR="00F331CA" w:rsidRDefault="00F331CA" w:rsidP="00F331CA">
      <w:r>
        <w:t xml:space="preserve">                        </w:t>
      </w:r>
      <w:proofErr w:type="spellStart"/>
      <w:r>
        <w:t>in.close</w:t>
      </w:r>
      <w:proofErr w:type="spellEnd"/>
      <w:r>
        <w:t>();</w:t>
      </w:r>
    </w:p>
    <w:p w14:paraId="7C227EB6" w14:textId="77777777" w:rsidR="00F331CA" w:rsidRDefault="00F331CA" w:rsidP="00F331CA">
      <w:r>
        <w:t xml:space="preserve">                        return;</w:t>
      </w:r>
    </w:p>
    <w:p w14:paraId="526404FA" w14:textId="77777777" w:rsidR="00F331CA" w:rsidRDefault="00F331CA" w:rsidP="00F331CA">
      <w:r>
        <w:t xml:space="preserve">                    }</w:t>
      </w:r>
    </w:p>
    <w:p w14:paraId="621FC435" w14:textId="77777777" w:rsidR="00F331CA" w:rsidRDefault="00F331CA" w:rsidP="00F331CA">
      <w:r>
        <w:t xml:space="preserve">                    int[][] need = need(allocation, max, </w:t>
      </w:r>
      <w:proofErr w:type="spellStart"/>
      <w:r>
        <w:t>n_P</w:t>
      </w:r>
      <w:proofErr w:type="spellEnd"/>
      <w:r>
        <w:t>, n_R);</w:t>
      </w:r>
    </w:p>
    <w:p w14:paraId="77B719D7" w14:textId="77777777" w:rsidR="00F331CA" w:rsidRDefault="00F331CA" w:rsidP="00F331CA">
      <w:r>
        <w:t xml:space="preserve">                    </w:t>
      </w:r>
      <w:proofErr w:type="spellStart"/>
      <w:r>
        <w:t>printMatrices</w:t>
      </w:r>
      <w:proofErr w:type="spellEnd"/>
      <w:r>
        <w:t xml:space="preserve">(allocation, need, max, available, </w:t>
      </w:r>
      <w:proofErr w:type="spellStart"/>
      <w:r>
        <w:t>n_P</w:t>
      </w:r>
      <w:proofErr w:type="spellEnd"/>
      <w:r>
        <w:t>, n_R);</w:t>
      </w:r>
    </w:p>
    <w:p w14:paraId="46673F39" w14:textId="77777777" w:rsidR="00F331CA" w:rsidRDefault="00F331CA" w:rsidP="00F331CA">
      <w:r>
        <w:t xml:space="preserve">                    </w:t>
      </w:r>
      <w:proofErr w:type="spellStart"/>
      <w:r>
        <w:t>boolean</w:t>
      </w:r>
      <w:proofErr w:type="spellEnd"/>
      <w:r>
        <w:t xml:space="preserve"> deadlock = </w:t>
      </w:r>
      <w:proofErr w:type="spellStart"/>
      <w:r>
        <w:t>isDeadlock</w:t>
      </w:r>
      <w:proofErr w:type="spellEnd"/>
      <w:r>
        <w:t xml:space="preserve">(allocation, max, need, available, </w:t>
      </w:r>
      <w:proofErr w:type="spellStart"/>
      <w:r>
        <w:t>n_P</w:t>
      </w:r>
      <w:proofErr w:type="spellEnd"/>
      <w:r>
        <w:t>, n_R);</w:t>
      </w:r>
    </w:p>
    <w:p w14:paraId="01F139C3" w14:textId="77777777" w:rsidR="00F331CA" w:rsidRDefault="00F331CA" w:rsidP="00F331CA">
      <w:r>
        <w:t xml:space="preserve">        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nDeadlock</w:t>
      </w:r>
      <w:proofErr w:type="spellEnd"/>
      <w:r>
        <w:t xml:space="preserve"> detected: " + deadlock);</w:t>
      </w:r>
    </w:p>
    <w:p w14:paraId="1E41AF54" w14:textId="77777777" w:rsidR="00F331CA" w:rsidRDefault="00F331CA" w:rsidP="00F331CA">
      <w:r>
        <w:t xml:space="preserve">                    </w:t>
      </w:r>
      <w:proofErr w:type="spellStart"/>
      <w:r>
        <w:t>System.out.println</w:t>
      </w:r>
      <w:proofErr w:type="spellEnd"/>
      <w:r>
        <w:t xml:space="preserve">("Do you want for </w:t>
      </w:r>
      <w:proofErr w:type="spellStart"/>
      <w:r>
        <w:t>Pn</w:t>
      </w:r>
      <w:proofErr w:type="spellEnd"/>
      <w:r>
        <w:t xml:space="preserve"> to </w:t>
      </w:r>
      <w:proofErr w:type="spellStart"/>
      <w:r>
        <w:t>requast</w:t>
      </w:r>
      <w:proofErr w:type="spellEnd"/>
      <w:r>
        <w:t xml:space="preserve"> Rn (y/n)");</w:t>
      </w:r>
    </w:p>
    <w:p w14:paraId="035251EB" w14:textId="57E94621" w:rsidR="00F849F7" w:rsidRDefault="00F849F7" w:rsidP="00F849F7">
      <w:r>
        <w:t xml:space="preserve">                     </w:t>
      </w:r>
      <w:r>
        <w:t>char Q=</w:t>
      </w:r>
      <w:proofErr w:type="spellStart"/>
      <w:r>
        <w:t>in.next</w:t>
      </w:r>
      <w:proofErr w:type="spellEnd"/>
      <w:r>
        <w:t>().</w:t>
      </w:r>
      <w:proofErr w:type="spellStart"/>
      <w:r>
        <w:t>charAt</w:t>
      </w:r>
      <w:proofErr w:type="spellEnd"/>
      <w:r>
        <w:t>(0);</w:t>
      </w:r>
    </w:p>
    <w:p w14:paraId="081D663D" w14:textId="77777777" w:rsidR="00F849F7" w:rsidRDefault="00F849F7" w:rsidP="00F849F7">
      <w:r>
        <w:t xml:space="preserve">                    if(Q == 'n'){</w:t>
      </w:r>
    </w:p>
    <w:p w14:paraId="6AE7D8AC" w14:textId="77777777" w:rsidR="00F849F7" w:rsidRDefault="00F849F7" w:rsidP="00F849F7">
      <w:r>
        <w:t xml:space="preserve">                        break;</w:t>
      </w:r>
    </w:p>
    <w:p w14:paraId="5B703D41" w14:textId="77777777" w:rsidR="00F849F7" w:rsidRDefault="00F849F7" w:rsidP="00F849F7">
      <w:r>
        <w:t xml:space="preserve">                        }else{</w:t>
      </w:r>
    </w:p>
    <w:p w14:paraId="7BEABE33" w14:textId="77777777" w:rsidR="00F849F7" w:rsidRDefault="00F849F7" w:rsidP="00F849F7">
      <w:r>
        <w:t xml:space="preserve">                    request(allocation, max, need, available,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>);</w:t>
      </w:r>
    </w:p>
    <w:p w14:paraId="778FB7B0" w14:textId="77777777" w:rsidR="00F849F7" w:rsidRDefault="00F849F7" w:rsidP="00F849F7">
      <w:r>
        <w:t xml:space="preserve">                    }</w:t>
      </w:r>
    </w:p>
    <w:p w14:paraId="0EA97F89" w14:textId="77777777" w:rsidR="00F849F7" w:rsidRDefault="00F849F7" w:rsidP="00F849F7">
      <w:r>
        <w:t xml:space="preserve">                    break;</w:t>
      </w:r>
      <w:r w:rsidR="00F331CA">
        <w:t xml:space="preserve">                </w:t>
      </w:r>
    </w:p>
    <w:p w14:paraId="6170B865" w14:textId="409C0C29" w:rsidR="00F331CA" w:rsidRDefault="00F849F7" w:rsidP="00F849F7">
      <w:r>
        <w:t xml:space="preserve">              </w:t>
      </w:r>
      <w:r w:rsidR="00F331CA">
        <w:t>case 'n':</w:t>
      </w:r>
    </w:p>
    <w:p w14:paraId="3C5EE743" w14:textId="77777777" w:rsidR="00F331CA" w:rsidRDefault="00F331CA" w:rsidP="00F331CA">
      <w:r>
        <w:t xml:space="preserve">                    </w:t>
      </w:r>
      <w:proofErr w:type="spellStart"/>
      <w:r>
        <w:t>System.out.println</w:t>
      </w:r>
      <w:proofErr w:type="spellEnd"/>
      <w:r>
        <w:t>("Thank you for using this tool!");</w:t>
      </w:r>
    </w:p>
    <w:p w14:paraId="1FDAD6C0" w14:textId="77777777" w:rsidR="00F331CA" w:rsidRDefault="00F331CA" w:rsidP="00F331CA">
      <w:r>
        <w:t xml:space="preserve">                    </w:t>
      </w:r>
      <w:proofErr w:type="spellStart"/>
      <w:r>
        <w:t>System.out.println</w:t>
      </w:r>
      <w:proofErr w:type="spellEnd"/>
      <w:r>
        <w:t>("Made by Atheer :)");</w:t>
      </w:r>
    </w:p>
    <w:p w14:paraId="296D3C53" w14:textId="77777777" w:rsidR="00F331CA" w:rsidRDefault="00F331CA" w:rsidP="00F331CA">
      <w:r>
        <w:t xml:space="preserve">                    break;</w:t>
      </w:r>
    </w:p>
    <w:p w14:paraId="5EAFF4F2" w14:textId="77777777" w:rsidR="00F331CA" w:rsidRDefault="00F331CA" w:rsidP="00F331CA">
      <w:r>
        <w:t xml:space="preserve">                default:</w:t>
      </w:r>
    </w:p>
    <w:p w14:paraId="1F54DBFB" w14:textId="77777777" w:rsidR="00F331CA" w:rsidRDefault="00F331CA" w:rsidP="00F331CA">
      <w:r>
        <w:t xml:space="preserve">                    </w:t>
      </w:r>
      <w:proofErr w:type="spellStart"/>
      <w:r>
        <w:t>System.out.println</w:t>
      </w:r>
      <w:proofErr w:type="spellEnd"/>
      <w:r>
        <w:t>("Invalid choice.");</w:t>
      </w:r>
    </w:p>
    <w:p w14:paraId="1587ED86" w14:textId="77777777" w:rsidR="00F331CA" w:rsidRDefault="00F331CA" w:rsidP="00F331CA">
      <w:r>
        <w:t xml:space="preserve">            }</w:t>
      </w:r>
    </w:p>
    <w:p w14:paraId="1AAFF025" w14:textId="77777777" w:rsidR="00F331CA" w:rsidRDefault="00F331CA" w:rsidP="00F331CA">
      <w:r>
        <w:t xml:space="preserve">        } while (use != 'n');</w:t>
      </w:r>
    </w:p>
    <w:p w14:paraId="6A9C7356" w14:textId="77777777" w:rsidR="00F331CA" w:rsidRDefault="00F331CA" w:rsidP="00F331CA">
      <w:r>
        <w:t xml:space="preserve">        </w:t>
      </w:r>
      <w:proofErr w:type="spellStart"/>
      <w:r>
        <w:t>in.close</w:t>
      </w:r>
      <w:proofErr w:type="spellEnd"/>
      <w:r>
        <w:t>();</w:t>
      </w:r>
    </w:p>
    <w:p w14:paraId="70034B11" w14:textId="0F01976B" w:rsidR="00F331CA" w:rsidRDefault="00F331CA" w:rsidP="00F331CA">
      <w:r>
        <w:t xml:space="preserve">    }</w:t>
      </w:r>
    </w:p>
    <w:p w14:paraId="04B64EA6" w14:textId="77777777" w:rsidR="00263B1F" w:rsidRDefault="00263B1F" w:rsidP="00F331CA"/>
    <w:p w14:paraId="0DE21D0A" w14:textId="77777777" w:rsidR="00263B1F" w:rsidRDefault="00263B1F" w:rsidP="00F331CA"/>
    <w:p w14:paraId="02645F5E" w14:textId="77777777" w:rsidR="00263B1F" w:rsidRDefault="00263B1F" w:rsidP="00F331CA"/>
    <w:p w14:paraId="48F52FD1" w14:textId="77777777" w:rsidR="00263B1F" w:rsidRDefault="00263B1F" w:rsidP="00F331CA"/>
    <w:p w14:paraId="6739C673" w14:textId="77777777" w:rsidR="00263B1F" w:rsidRDefault="00263B1F" w:rsidP="00F331CA"/>
    <w:p w14:paraId="5BB76AA4" w14:textId="77777777" w:rsidR="00263B1F" w:rsidRDefault="00263B1F" w:rsidP="00F331CA"/>
    <w:p w14:paraId="70CF5AC1" w14:textId="77777777" w:rsidR="00263B1F" w:rsidRDefault="00263B1F" w:rsidP="00F331CA"/>
    <w:p w14:paraId="7EA731AC" w14:textId="77777777" w:rsidR="00263B1F" w:rsidRDefault="00263B1F" w:rsidP="00F331CA"/>
    <w:p w14:paraId="284781CB" w14:textId="77777777" w:rsidR="00263B1F" w:rsidRDefault="00263B1F" w:rsidP="00F331CA"/>
    <w:p w14:paraId="0812B5C9" w14:textId="77777777" w:rsidR="00263B1F" w:rsidRPr="00263B1F" w:rsidRDefault="00263B1F" w:rsidP="00263B1F">
      <w:pPr>
        <w:pStyle w:val="Quote"/>
        <w:rPr>
          <w:color w:val="auto"/>
          <w:sz w:val="24"/>
          <w:szCs w:val="24"/>
        </w:rPr>
      </w:pPr>
      <w:r w:rsidRPr="00263B1F">
        <w:rPr>
          <w:b/>
          <w:bCs/>
          <w:sz w:val="24"/>
          <w:szCs w:val="24"/>
        </w:rPr>
        <w:t>available, max, allocation Methods: </w:t>
      </w:r>
      <w:r w:rsidRPr="00263B1F">
        <w:rPr>
          <w:color w:val="auto"/>
          <w:sz w:val="24"/>
          <w:szCs w:val="24"/>
        </w:rPr>
        <w:t>Input methods to read and process command line arguments.</w:t>
      </w:r>
    </w:p>
    <w:p w14:paraId="09DD9E01" w14:textId="77777777" w:rsidR="00263B1F" w:rsidRDefault="00263B1F" w:rsidP="00263B1F">
      <w:pPr>
        <w:pStyle w:val="Quote"/>
        <w:rPr>
          <w:color w:val="auto"/>
          <w:sz w:val="24"/>
          <w:szCs w:val="24"/>
        </w:rPr>
      </w:pPr>
    </w:p>
    <w:p w14:paraId="27C89D1B" w14:textId="77777777" w:rsidR="00263B1F" w:rsidRPr="00263B1F" w:rsidRDefault="00263B1F" w:rsidP="00263B1F"/>
    <w:p w14:paraId="1B3248C3" w14:textId="77777777" w:rsidR="00263B1F" w:rsidRPr="00263B1F" w:rsidRDefault="00263B1F" w:rsidP="00263B1F">
      <w:pPr>
        <w:rPr>
          <w:b/>
          <w:bCs/>
        </w:rPr>
      </w:pPr>
      <w:r w:rsidRPr="00263B1F">
        <w:rPr>
          <w:b/>
          <w:bCs/>
        </w:rPr>
        <w:t xml:space="preserve">static int[] available(int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731E22A0" w14:textId="77777777" w:rsidR="00263B1F" w:rsidRDefault="00263B1F" w:rsidP="00263B1F">
      <w:r>
        <w:t xml:space="preserve">        int[] available = new int[</w:t>
      </w:r>
      <w:proofErr w:type="spellStart"/>
      <w:r>
        <w:t>n_R</w:t>
      </w:r>
      <w:proofErr w:type="spellEnd"/>
      <w:r>
        <w:t>];</w:t>
      </w:r>
    </w:p>
    <w:p w14:paraId="66234065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available resources (separated by spaces): ");</w:t>
      </w:r>
    </w:p>
    <w:p w14:paraId="716A4EA9" w14:textId="77777777" w:rsidR="00263B1F" w:rsidRDefault="00263B1F" w:rsidP="00263B1F">
      <w:r>
        <w:t xml:space="preserve">        for (int r = 0; r &lt; </w:t>
      </w:r>
      <w:proofErr w:type="spellStart"/>
      <w:r>
        <w:t>n_R</w:t>
      </w:r>
      <w:proofErr w:type="spellEnd"/>
      <w:r>
        <w:t>; r++) {</w:t>
      </w:r>
    </w:p>
    <w:p w14:paraId="16589FC9" w14:textId="77777777" w:rsidR="00263B1F" w:rsidRDefault="00263B1F" w:rsidP="00263B1F">
      <w:r>
        <w:t xml:space="preserve">            </w:t>
      </w:r>
      <w:proofErr w:type="spellStart"/>
      <w:r>
        <w:t>System.out.print</w:t>
      </w:r>
      <w:proofErr w:type="spellEnd"/>
      <w:r>
        <w:t>("R" + r + " ");</w:t>
      </w:r>
    </w:p>
    <w:p w14:paraId="60F69532" w14:textId="77777777" w:rsidR="00263B1F" w:rsidRDefault="00263B1F" w:rsidP="00263B1F">
      <w:r>
        <w:t xml:space="preserve">        }</w:t>
      </w:r>
    </w:p>
    <w:p w14:paraId="6EC67B53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4F760907" w14:textId="77777777" w:rsidR="00263B1F" w:rsidRDefault="00263B1F" w:rsidP="00263B1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n_R</w:t>
      </w:r>
      <w:proofErr w:type="spellEnd"/>
      <w:r>
        <w:t>; i++) {</w:t>
      </w:r>
    </w:p>
    <w:p w14:paraId="7E451E57" w14:textId="77777777" w:rsidR="00263B1F" w:rsidRDefault="00263B1F" w:rsidP="00263B1F">
      <w:r>
        <w:t xml:space="preserve">            available[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in.nextInt</w:t>
      </w:r>
      <w:proofErr w:type="spellEnd"/>
      <w:r>
        <w:t>();</w:t>
      </w:r>
    </w:p>
    <w:p w14:paraId="3CA9F6C7" w14:textId="77777777" w:rsidR="00263B1F" w:rsidRDefault="00263B1F" w:rsidP="00263B1F">
      <w:r>
        <w:t xml:space="preserve">        }</w:t>
      </w:r>
    </w:p>
    <w:p w14:paraId="5F6CFDD8" w14:textId="77777777" w:rsidR="00263B1F" w:rsidRDefault="00263B1F" w:rsidP="00263B1F">
      <w:r>
        <w:t xml:space="preserve">        return available;</w:t>
      </w:r>
    </w:p>
    <w:p w14:paraId="3C26B3D8" w14:textId="77777777" w:rsidR="00263B1F" w:rsidRDefault="00263B1F" w:rsidP="00263B1F">
      <w:r>
        <w:t xml:space="preserve">    }</w:t>
      </w:r>
    </w:p>
    <w:p w14:paraId="699CD70D" w14:textId="77777777" w:rsidR="00263B1F" w:rsidRDefault="00263B1F" w:rsidP="00263B1F"/>
    <w:p w14:paraId="2DA629D0" w14:textId="36217232" w:rsidR="00263B1F" w:rsidRPr="00263B1F" w:rsidRDefault="00263B1F" w:rsidP="00263B1F">
      <w:pPr>
        <w:rPr>
          <w:b/>
          <w:bCs/>
        </w:rPr>
      </w:pPr>
      <w:r>
        <w:t xml:space="preserve">  </w:t>
      </w:r>
      <w:r w:rsidRPr="00263B1F">
        <w:rPr>
          <w:b/>
          <w:bCs/>
        </w:rPr>
        <w:t xml:space="preserve">static int[][] max(int </w:t>
      </w:r>
      <w:proofErr w:type="spellStart"/>
      <w:r w:rsidRPr="00263B1F">
        <w:rPr>
          <w:b/>
          <w:bCs/>
        </w:rPr>
        <w:t>n_P</w:t>
      </w:r>
      <w:proofErr w:type="spellEnd"/>
      <w:r w:rsidRPr="00263B1F">
        <w:rPr>
          <w:b/>
          <w:bCs/>
        </w:rPr>
        <w:t xml:space="preserve">, 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5A9EDBB7" w14:textId="77777777" w:rsidR="00263B1F" w:rsidRDefault="00263B1F" w:rsidP="00263B1F">
      <w:r>
        <w:t xml:space="preserve">        int[][] max = new int[</w:t>
      </w:r>
      <w:proofErr w:type="spellStart"/>
      <w:r>
        <w:t>n_P</w:t>
      </w:r>
      <w:proofErr w:type="spellEnd"/>
      <w:r>
        <w:t>][</w:t>
      </w:r>
      <w:proofErr w:type="spellStart"/>
      <w:r>
        <w:t>n_R</w:t>
      </w:r>
      <w:proofErr w:type="spellEnd"/>
      <w:r>
        <w:t>];</w:t>
      </w:r>
    </w:p>
    <w:p w14:paraId="1B5FDC71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("Enter max matrix (each row represents a process):");</w:t>
      </w:r>
    </w:p>
    <w:p w14:paraId="4798902D" w14:textId="77777777" w:rsidR="00263B1F" w:rsidRDefault="00263B1F" w:rsidP="00263B1F">
      <w:r>
        <w:t xml:space="preserve">        for (int r = 0; r &lt; </w:t>
      </w:r>
      <w:proofErr w:type="spellStart"/>
      <w:r>
        <w:t>n_R</w:t>
      </w:r>
      <w:proofErr w:type="spellEnd"/>
      <w:r>
        <w:t>; r++) {</w:t>
      </w:r>
    </w:p>
    <w:p w14:paraId="42DFDFDF" w14:textId="77777777" w:rsidR="00263B1F" w:rsidRDefault="00263B1F" w:rsidP="00263B1F">
      <w:r>
        <w:t xml:space="preserve">            </w:t>
      </w:r>
      <w:proofErr w:type="spellStart"/>
      <w:r>
        <w:t>System.out.print</w:t>
      </w:r>
      <w:proofErr w:type="spellEnd"/>
      <w:r>
        <w:t>("  R" + r + " ");</w:t>
      </w:r>
    </w:p>
    <w:p w14:paraId="219C3977" w14:textId="77777777" w:rsidR="00263B1F" w:rsidRDefault="00263B1F" w:rsidP="00263B1F">
      <w:r>
        <w:t xml:space="preserve">        }</w:t>
      </w:r>
    </w:p>
    <w:p w14:paraId="015560B4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436B7E08" w14:textId="77777777" w:rsidR="00263B1F" w:rsidRDefault="00263B1F" w:rsidP="00263B1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>; i++) {</w:t>
      </w:r>
    </w:p>
    <w:p w14:paraId="0DCECBEE" w14:textId="77777777" w:rsidR="00263B1F" w:rsidRDefault="00263B1F" w:rsidP="00263B1F">
      <w:r>
        <w:t xml:space="preserve">            </w:t>
      </w:r>
      <w:proofErr w:type="spellStart"/>
      <w:r>
        <w:t>System.out.print</w:t>
      </w:r>
      <w:proofErr w:type="spellEnd"/>
      <w:r>
        <w:t>("P" + i + ": ");</w:t>
      </w:r>
    </w:p>
    <w:p w14:paraId="5172324A" w14:textId="77777777" w:rsidR="00263B1F" w:rsidRDefault="00263B1F" w:rsidP="00263B1F">
      <w:r>
        <w:t xml:space="preserve">            for (int j = 0; j &lt; </w:t>
      </w:r>
      <w:proofErr w:type="spellStart"/>
      <w:r>
        <w:t>n_R</w:t>
      </w:r>
      <w:proofErr w:type="spellEnd"/>
      <w:r>
        <w:t>; j++) {</w:t>
      </w:r>
    </w:p>
    <w:p w14:paraId="25003001" w14:textId="77777777" w:rsidR="00263B1F" w:rsidRDefault="00263B1F" w:rsidP="00263B1F">
      <w:r>
        <w:t xml:space="preserve">                max[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in.nextInt</w:t>
      </w:r>
      <w:proofErr w:type="spellEnd"/>
      <w:r>
        <w:t>();</w:t>
      </w:r>
    </w:p>
    <w:p w14:paraId="133E5827" w14:textId="77777777" w:rsidR="00263B1F" w:rsidRDefault="00263B1F" w:rsidP="00263B1F">
      <w:r>
        <w:t xml:space="preserve">            }</w:t>
      </w:r>
    </w:p>
    <w:p w14:paraId="59C89613" w14:textId="33CE2A7B" w:rsidR="00263B1F" w:rsidRDefault="00263B1F" w:rsidP="00263B1F">
      <w:r>
        <w:t xml:space="preserve">       }</w:t>
      </w:r>
    </w:p>
    <w:p w14:paraId="7F3242CC" w14:textId="77777777" w:rsidR="00263B1F" w:rsidRDefault="00263B1F" w:rsidP="00263B1F">
      <w:r>
        <w:t xml:space="preserve">        return max;</w:t>
      </w:r>
    </w:p>
    <w:p w14:paraId="46397B87" w14:textId="77777777" w:rsidR="00263B1F" w:rsidRDefault="00263B1F" w:rsidP="00263B1F">
      <w:r>
        <w:t xml:space="preserve">    }</w:t>
      </w:r>
    </w:p>
    <w:p w14:paraId="422E8B09" w14:textId="77777777" w:rsidR="00263B1F" w:rsidRDefault="00263B1F" w:rsidP="00263B1F"/>
    <w:p w14:paraId="1C5BB5A3" w14:textId="07406F54" w:rsidR="00263B1F" w:rsidRPr="00263B1F" w:rsidRDefault="00263B1F" w:rsidP="00263B1F">
      <w:pPr>
        <w:rPr>
          <w:b/>
          <w:bCs/>
        </w:rPr>
      </w:pPr>
      <w:r>
        <w:t xml:space="preserve">    </w:t>
      </w:r>
      <w:r w:rsidRPr="00263B1F">
        <w:rPr>
          <w:b/>
          <w:bCs/>
        </w:rPr>
        <w:t xml:space="preserve">static int[][] allocation(int </w:t>
      </w:r>
      <w:proofErr w:type="spellStart"/>
      <w:r w:rsidRPr="00263B1F">
        <w:rPr>
          <w:b/>
          <w:bCs/>
        </w:rPr>
        <w:t>n_P</w:t>
      </w:r>
      <w:proofErr w:type="spellEnd"/>
      <w:r w:rsidRPr="00263B1F">
        <w:rPr>
          <w:b/>
          <w:bCs/>
        </w:rPr>
        <w:t xml:space="preserve">, 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0553E990" w14:textId="77777777" w:rsidR="00263B1F" w:rsidRDefault="00263B1F" w:rsidP="00263B1F">
      <w:r>
        <w:t xml:space="preserve">        int[][] allocation = new int[</w:t>
      </w:r>
      <w:proofErr w:type="spellStart"/>
      <w:r>
        <w:t>n_P</w:t>
      </w:r>
      <w:proofErr w:type="spellEnd"/>
      <w:r>
        <w:t>][</w:t>
      </w:r>
      <w:proofErr w:type="spellStart"/>
      <w:r>
        <w:t>n_R</w:t>
      </w:r>
      <w:proofErr w:type="spellEnd"/>
      <w:r>
        <w:t>];</w:t>
      </w:r>
    </w:p>
    <w:p w14:paraId="7F33E764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allocation matrix :");</w:t>
      </w:r>
    </w:p>
    <w:p w14:paraId="0540DC5F" w14:textId="77777777" w:rsidR="00263B1F" w:rsidRDefault="00263B1F" w:rsidP="00263B1F">
      <w:r>
        <w:t xml:space="preserve">        for (int r = 0; r &lt; </w:t>
      </w:r>
      <w:proofErr w:type="spellStart"/>
      <w:r>
        <w:t>n_R</w:t>
      </w:r>
      <w:proofErr w:type="spellEnd"/>
      <w:r>
        <w:t>; r++) {</w:t>
      </w:r>
    </w:p>
    <w:p w14:paraId="2452D180" w14:textId="77777777" w:rsidR="00263B1F" w:rsidRDefault="00263B1F" w:rsidP="00263B1F">
      <w:r>
        <w:t xml:space="preserve">            </w:t>
      </w:r>
      <w:proofErr w:type="spellStart"/>
      <w:r>
        <w:t>System.out.print</w:t>
      </w:r>
      <w:proofErr w:type="spellEnd"/>
      <w:r>
        <w:t>("  R" + r + " ");</w:t>
      </w:r>
    </w:p>
    <w:p w14:paraId="183BDCB1" w14:textId="77777777" w:rsidR="00263B1F" w:rsidRDefault="00263B1F" w:rsidP="00263B1F">
      <w:r>
        <w:t xml:space="preserve">        }</w:t>
      </w:r>
    </w:p>
    <w:p w14:paraId="4B8E26D3" w14:textId="77777777" w:rsidR="00263B1F" w:rsidRDefault="00263B1F" w:rsidP="00263B1F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27745328" w14:textId="77777777" w:rsidR="00263B1F" w:rsidRDefault="00263B1F" w:rsidP="00263B1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>; i++) {</w:t>
      </w:r>
    </w:p>
    <w:p w14:paraId="34A6EB97" w14:textId="77777777" w:rsidR="00263B1F" w:rsidRDefault="00263B1F" w:rsidP="00263B1F">
      <w:r>
        <w:t xml:space="preserve">            </w:t>
      </w:r>
      <w:proofErr w:type="spellStart"/>
      <w:r>
        <w:t>System.out.print</w:t>
      </w:r>
      <w:proofErr w:type="spellEnd"/>
      <w:r>
        <w:t>("P" + i + ": ");</w:t>
      </w:r>
    </w:p>
    <w:p w14:paraId="02A8D354" w14:textId="77777777" w:rsidR="00263B1F" w:rsidRDefault="00263B1F" w:rsidP="00263B1F">
      <w:r>
        <w:t xml:space="preserve">            for (int j = 0; j &lt; </w:t>
      </w:r>
      <w:proofErr w:type="spellStart"/>
      <w:r>
        <w:t>n_R</w:t>
      </w:r>
      <w:proofErr w:type="spellEnd"/>
      <w:r>
        <w:t>; j++) {</w:t>
      </w:r>
    </w:p>
    <w:p w14:paraId="21BFFE55" w14:textId="77777777" w:rsidR="00263B1F" w:rsidRDefault="00263B1F" w:rsidP="00263B1F">
      <w:r>
        <w:t xml:space="preserve">                allocation[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in.nextInt</w:t>
      </w:r>
      <w:proofErr w:type="spellEnd"/>
      <w:r>
        <w:t>();</w:t>
      </w:r>
    </w:p>
    <w:p w14:paraId="5D8CBAED" w14:textId="77777777" w:rsidR="00263B1F" w:rsidRDefault="00263B1F" w:rsidP="00263B1F">
      <w:r>
        <w:t xml:space="preserve">            }</w:t>
      </w:r>
    </w:p>
    <w:p w14:paraId="4B0F9CF3" w14:textId="47E817C6" w:rsidR="00263B1F" w:rsidRDefault="00263B1F" w:rsidP="00263B1F">
      <w:r>
        <w:t xml:space="preserve">        }</w:t>
      </w:r>
    </w:p>
    <w:p w14:paraId="3104FC42" w14:textId="77777777" w:rsidR="00263B1F" w:rsidRDefault="00263B1F" w:rsidP="00263B1F">
      <w:r>
        <w:t xml:space="preserve">        return allocation;</w:t>
      </w:r>
    </w:p>
    <w:p w14:paraId="582C031E" w14:textId="7DE9BC05" w:rsidR="00263B1F" w:rsidRDefault="00263B1F" w:rsidP="00263B1F">
      <w:r>
        <w:t xml:space="preserve">    }</w:t>
      </w:r>
    </w:p>
    <w:p w14:paraId="26C0B177" w14:textId="77777777" w:rsidR="00263B1F" w:rsidRDefault="00263B1F" w:rsidP="00263B1F"/>
    <w:p w14:paraId="41370CC1" w14:textId="77777777" w:rsidR="00263B1F" w:rsidRDefault="00263B1F" w:rsidP="00263B1F"/>
    <w:p w14:paraId="75E1BFA4" w14:textId="77777777" w:rsidR="00263B1F" w:rsidRDefault="00263B1F" w:rsidP="00263B1F"/>
    <w:p w14:paraId="43FF32C0" w14:textId="77777777" w:rsidR="00263B1F" w:rsidRDefault="00263B1F" w:rsidP="00263B1F"/>
    <w:p w14:paraId="5509925B" w14:textId="77777777" w:rsidR="00263B1F" w:rsidRDefault="00263B1F" w:rsidP="00263B1F"/>
    <w:p w14:paraId="3D056B50" w14:textId="312B7C89" w:rsidR="00263B1F" w:rsidRDefault="00263B1F" w:rsidP="00263B1F">
      <w:pPr>
        <w:numPr>
          <w:ilvl w:val="0"/>
          <w:numId w:val="5"/>
        </w:numPr>
      </w:pPr>
      <w:r w:rsidRPr="00263B1F">
        <w:rPr>
          <w:b/>
          <w:bCs/>
          <w:color w:val="476166" w:themeColor="accent1"/>
        </w:rPr>
        <w:lastRenderedPageBreak/>
        <w:t>need Method:</w:t>
      </w:r>
      <w:r w:rsidRPr="00263B1F">
        <w:t> Calculates the need matrix (max - allocation)</w:t>
      </w:r>
    </w:p>
    <w:p w14:paraId="627CEEC4" w14:textId="75457191" w:rsidR="00263B1F" w:rsidRPr="00263B1F" w:rsidRDefault="00263B1F" w:rsidP="00263B1F">
      <w:pPr>
        <w:numPr>
          <w:ilvl w:val="0"/>
          <w:numId w:val="5"/>
        </w:numPr>
      </w:pPr>
      <w:r w:rsidRPr="00263B1F">
        <w:rPr>
          <w:b/>
          <w:bCs/>
          <w:color w:val="476166" w:themeColor="accent1"/>
        </w:rPr>
        <w:t>, isValidAllocation, isValidAvailable Methods:</w:t>
      </w:r>
      <w:r w:rsidRPr="00263B1F">
        <w:t> Validate the input matrices against constraints of the Banker's Algorithm.</w:t>
      </w:r>
    </w:p>
    <w:p w14:paraId="61AF0B49" w14:textId="77777777" w:rsidR="00263B1F" w:rsidRDefault="00263B1F" w:rsidP="00263B1F"/>
    <w:p w14:paraId="10ABEED0" w14:textId="77777777" w:rsidR="00263B1F" w:rsidRDefault="00263B1F" w:rsidP="00263B1F"/>
    <w:p w14:paraId="3E975BCA" w14:textId="77777777" w:rsidR="00263B1F" w:rsidRPr="00263B1F" w:rsidRDefault="00263B1F" w:rsidP="00263B1F">
      <w:pPr>
        <w:rPr>
          <w:b/>
          <w:bCs/>
        </w:rPr>
      </w:pPr>
      <w:r w:rsidRPr="00263B1F">
        <w:rPr>
          <w:b/>
          <w:bCs/>
        </w:rPr>
        <w:t xml:space="preserve">  static int[][] need(int[][] allocation, int[][] max, int </w:t>
      </w:r>
      <w:proofErr w:type="spellStart"/>
      <w:r w:rsidRPr="00263B1F">
        <w:rPr>
          <w:b/>
          <w:bCs/>
        </w:rPr>
        <w:t>n_P</w:t>
      </w:r>
      <w:proofErr w:type="spellEnd"/>
      <w:r w:rsidRPr="00263B1F">
        <w:rPr>
          <w:b/>
          <w:bCs/>
        </w:rPr>
        <w:t xml:space="preserve">, 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4FA92EE5" w14:textId="77777777" w:rsidR="00263B1F" w:rsidRDefault="00263B1F" w:rsidP="00263B1F">
      <w:r>
        <w:t xml:space="preserve">        int[][] need = new int[</w:t>
      </w:r>
      <w:proofErr w:type="spellStart"/>
      <w:r>
        <w:t>n_P</w:t>
      </w:r>
      <w:proofErr w:type="spellEnd"/>
      <w:r>
        <w:t>][</w:t>
      </w:r>
      <w:proofErr w:type="spellStart"/>
      <w:r>
        <w:t>n_R</w:t>
      </w:r>
      <w:proofErr w:type="spellEnd"/>
      <w:r>
        <w:t>];</w:t>
      </w:r>
    </w:p>
    <w:p w14:paraId="2878F137" w14:textId="77777777" w:rsidR="00263B1F" w:rsidRDefault="00263B1F" w:rsidP="00263B1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>; i++) {</w:t>
      </w:r>
    </w:p>
    <w:p w14:paraId="42CAA5A5" w14:textId="77777777" w:rsidR="00263B1F" w:rsidRDefault="00263B1F" w:rsidP="00263B1F">
      <w:r>
        <w:t xml:space="preserve">            for (int j = 0; j &lt; </w:t>
      </w:r>
      <w:proofErr w:type="spellStart"/>
      <w:r>
        <w:t>n_R</w:t>
      </w:r>
      <w:proofErr w:type="spellEnd"/>
      <w:r>
        <w:t>; j++) {</w:t>
      </w:r>
    </w:p>
    <w:p w14:paraId="73417C89" w14:textId="77777777" w:rsidR="00263B1F" w:rsidRDefault="00263B1F" w:rsidP="00263B1F">
      <w:r>
        <w:t xml:space="preserve">                need[</w:t>
      </w:r>
      <w:proofErr w:type="spellStart"/>
      <w:r>
        <w:t>i</w:t>
      </w:r>
      <w:proofErr w:type="spellEnd"/>
      <w:r>
        <w:t>][j] = max[</w:t>
      </w:r>
      <w:proofErr w:type="spellStart"/>
      <w:r>
        <w:t>i</w:t>
      </w:r>
      <w:proofErr w:type="spellEnd"/>
      <w:r>
        <w:t>][j] - allocation[</w:t>
      </w:r>
      <w:proofErr w:type="spellStart"/>
      <w:r>
        <w:t>i</w:t>
      </w:r>
      <w:proofErr w:type="spellEnd"/>
      <w:r>
        <w:t>][j];</w:t>
      </w:r>
    </w:p>
    <w:p w14:paraId="0D973649" w14:textId="77777777" w:rsidR="00263B1F" w:rsidRDefault="00263B1F" w:rsidP="00263B1F">
      <w:r>
        <w:t xml:space="preserve">            } } return need; </w:t>
      </w:r>
    </w:p>
    <w:p w14:paraId="76B59296" w14:textId="7D0A5732" w:rsidR="00263B1F" w:rsidRDefault="00263B1F" w:rsidP="00263B1F">
      <w:r>
        <w:t>}</w:t>
      </w:r>
    </w:p>
    <w:p w14:paraId="35B3B039" w14:textId="77777777" w:rsidR="00263B1F" w:rsidRDefault="00263B1F" w:rsidP="00263B1F"/>
    <w:p w14:paraId="2C3E9D34" w14:textId="0E3BF6E1" w:rsidR="00263B1F" w:rsidRPr="00263B1F" w:rsidRDefault="00263B1F" w:rsidP="00263B1F">
      <w:pPr>
        <w:rPr>
          <w:b/>
          <w:bCs/>
        </w:rPr>
      </w:pPr>
      <w:r>
        <w:t xml:space="preserve">   </w:t>
      </w:r>
      <w:r w:rsidRPr="00263B1F">
        <w:rPr>
          <w:b/>
          <w:bCs/>
        </w:rPr>
        <w:t xml:space="preserve">static </w:t>
      </w:r>
      <w:proofErr w:type="spellStart"/>
      <w:r w:rsidRPr="00263B1F">
        <w:rPr>
          <w:b/>
          <w:bCs/>
        </w:rPr>
        <w:t>boolean</w:t>
      </w:r>
      <w:proofErr w:type="spellEnd"/>
      <w:r w:rsidRPr="00263B1F">
        <w:rPr>
          <w:b/>
          <w:bCs/>
        </w:rPr>
        <w:t xml:space="preserve"> </w:t>
      </w:r>
      <w:proofErr w:type="spellStart"/>
      <w:r w:rsidRPr="00263B1F">
        <w:rPr>
          <w:b/>
          <w:bCs/>
        </w:rPr>
        <w:t>isValid</w:t>
      </w:r>
      <w:proofErr w:type="spellEnd"/>
      <w:r w:rsidRPr="00263B1F">
        <w:rPr>
          <w:b/>
          <w:bCs/>
        </w:rPr>
        <w:t xml:space="preserve">(int[][] allocation, int[][] max, int[] available, int </w:t>
      </w:r>
      <w:proofErr w:type="spellStart"/>
      <w:r w:rsidRPr="00263B1F">
        <w:rPr>
          <w:b/>
          <w:bCs/>
        </w:rPr>
        <w:t>n_P</w:t>
      </w:r>
      <w:proofErr w:type="spellEnd"/>
      <w:r w:rsidRPr="00263B1F">
        <w:rPr>
          <w:b/>
          <w:bCs/>
        </w:rPr>
        <w:t xml:space="preserve">, 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318D7C46" w14:textId="635E74B7" w:rsidR="00263B1F" w:rsidRDefault="00263B1F" w:rsidP="00263B1F">
      <w:r>
        <w:t xml:space="preserve">        if (!</w:t>
      </w:r>
      <w:proofErr w:type="spellStart"/>
      <w:r>
        <w:t>isValidAvailable</w:t>
      </w:r>
      <w:proofErr w:type="spellEnd"/>
      <w:r>
        <w:t xml:space="preserve">(allocation, available,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>)) {  return false;}</w:t>
      </w:r>
    </w:p>
    <w:p w14:paraId="62076F35" w14:textId="77777777" w:rsidR="00263B1F" w:rsidRDefault="00263B1F" w:rsidP="00263B1F">
      <w:r>
        <w:t xml:space="preserve">        if (!</w:t>
      </w:r>
      <w:proofErr w:type="spellStart"/>
      <w:r>
        <w:t>isValidAllocation</w:t>
      </w:r>
      <w:proofErr w:type="spellEnd"/>
      <w:r>
        <w:t xml:space="preserve">(allocation, max,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 xml:space="preserve">)) {    return false; } </w:t>
      </w:r>
    </w:p>
    <w:p w14:paraId="6F67D32B" w14:textId="0530120E" w:rsidR="00263B1F" w:rsidRDefault="00263B1F" w:rsidP="00F849F7">
      <w:r>
        <w:t xml:space="preserve">      return true;}</w:t>
      </w:r>
    </w:p>
    <w:p w14:paraId="6B01B164" w14:textId="77777777" w:rsidR="00263B1F" w:rsidRDefault="00263B1F" w:rsidP="00263B1F"/>
    <w:p w14:paraId="1B28E982" w14:textId="77777777" w:rsidR="00EC28E9" w:rsidRPr="0079571B" w:rsidRDefault="00EC28E9" w:rsidP="00EC28E9">
      <w:pPr>
        <w:rPr>
          <w:b/>
          <w:bCs/>
        </w:rPr>
      </w:pPr>
      <w:r w:rsidRPr="0079571B">
        <w:rPr>
          <w:b/>
          <w:bCs/>
        </w:rPr>
        <w:t xml:space="preserve">static </w:t>
      </w:r>
      <w:proofErr w:type="spellStart"/>
      <w:r w:rsidRPr="0079571B">
        <w:rPr>
          <w:b/>
          <w:bCs/>
        </w:rPr>
        <w:t>boolean</w:t>
      </w:r>
      <w:proofErr w:type="spellEnd"/>
      <w:r w:rsidRPr="0079571B">
        <w:rPr>
          <w:b/>
          <w:bCs/>
        </w:rPr>
        <w:t xml:space="preserve"> </w:t>
      </w:r>
      <w:proofErr w:type="spellStart"/>
      <w:r w:rsidRPr="0079571B">
        <w:rPr>
          <w:b/>
          <w:bCs/>
        </w:rPr>
        <w:t>isValidAvailable</w:t>
      </w:r>
      <w:proofErr w:type="spellEnd"/>
      <w:r w:rsidRPr="0079571B">
        <w:rPr>
          <w:b/>
          <w:bCs/>
        </w:rPr>
        <w:t xml:space="preserve">(int[][] allocation, int[] available, int </w:t>
      </w:r>
      <w:proofErr w:type="spellStart"/>
      <w:r w:rsidRPr="0079571B">
        <w:rPr>
          <w:b/>
          <w:bCs/>
        </w:rPr>
        <w:t>n_P</w:t>
      </w:r>
      <w:proofErr w:type="spellEnd"/>
      <w:r w:rsidRPr="0079571B">
        <w:rPr>
          <w:b/>
          <w:bCs/>
        </w:rPr>
        <w:t xml:space="preserve">, int </w:t>
      </w:r>
      <w:proofErr w:type="spellStart"/>
      <w:r w:rsidRPr="0079571B">
        <w:rPr>
          <w:b/>
          <w:bCs/>
        </w:rPr>
        <w:t>n_R</w:t>
      </w:r>
      <w:proofErr w:type="spellEnd"/>
      <w:r w:rsidRPr="0079571B">
        <w:rPr>
          <w:b/>
          <w:bCs/>
        </w:rPr>
        <w:t>) {</w:t>
      </w:r>
    </w:p>
    <w:p w14:paraId="0B92D6EE" w14:textId="77777777" w:rsidR="00EC28E9" w:rsidRPr="00EC28E9" w:rsidRDefault="00EC28E9" w:rsidP="00EC28E9">
      <w:r w:rsidRPr="00EC28E9">
        <w:t xml:space="preserve">    for (int </w:t>
      </w:r>
      <w:proofErr w:type="spellStart"/>
      <w:r w:rsidRPr="00EC28E9">
        <w:t>i</w:t>
      </w:r>
      <w:proofErr w:type="spellEnd"/>
      <w:r w:rsidRPr="00EC28E9">
        <w:t xml:space="preserve"> = 0; </w:t>
      </w:r>
      <w:proofErr w:type="spellStart"/>
      <w:r w:rsidRPr="00EC28E9">
        <w:t>i</w:t>
      </w:r>
      <w:proofErr w:type="spellEnd"/>
      <w:r w:rsidRPr="00EC28E9">
        <w:t xml:space="preserve"> &lt; </w:t>
      </w:r>
      <w:proofErr w:type="spellStart"/>
      <w:r w:rsidRPr="00EC28E9">
        <w:t>n_P</w:t>
      </w:r>
      <w:proofErr w:type="spellEnd"/>
      <w:r w:rsidRPr="00EC28E9">
        <w:t xml:space="preserve">; </w:t>
      </w:r>
      <w:proofErr w:type="spellStart"/>
      <w:r w:rsidRPr="00EC28E9">
        <w:t>i</w:t>
      </w:r>
      <w:proofErr w:type="spellEnd"/>
      <w:r w:rsidRPr="00EC28E9">
        <w:t xml:space="preserve">++) { </w:t>
      </w:r>
    </w:p>
    <w:p w14:paraId="1B4C0C81" w14:textId="77777777" w:rsidR="00EC28E9" w:rsidRPr="00EC28E9" w:rsidRDefault="00EC28E9" w:rsidP="00EC28E9">
      <w:r w:rsidRPr="00EC28E9">
        <w:t xml:space="preserve">        for (int j = 0; j &lt; </w:t>
      </w:r>
      <w:proofErr w:type="spellStart"/>
      <w:r w:rsidRPr="00EC28E9">
        <w:t>n_R</w:t>
      </w:r>
      <w:proofErr w:type="spellEnd"/>
      <w:r w:rsidRPr="00EC28E9">
        <w:t xml:space="preserve">; </w:t>
      </w:r>
      <w:proofErr w:type="spellStart"/>
      <w:r w:rsidRPr="00EC28E9">
        <w:t>j++</w:t>
      </w:r>
      <w:proofErr w:type="spellEnd"/>
      <w:r w:rsidRPr="00EC28E9">
        <w:t>) {</w:t>
      </w:r>
    </w:p>
    <w:p w14:paraId="4F887280" w14:textId="77777777" w:rsidR="00EC28E9" w:rsidRPr="00EC28E9" w:rsidRDefault="00EC28E9" w:rsidP="00EC28E9">
      <w:r w:rsidRPr="00EC28E9">
        <w:t xml:space="preserve">            if (allocation[</w:t>
      </w:r>
      <w:proofErr w:type="spellStart"/>
      <w:r w:rsidRPr="00EC28E9">
        <w:t>i</w:t>
      </w:r>
      <w:proofErr w:type="spellEnd"/>
      <w:r w:rsidRPr="00EC28E9">
        <w:t xml:space="preserve">][j] &gt; available[j]) { </w:t>
      </w:r>
    </w:p>
    <w:p w14:paraId="409D76D6" w14:textId="77777777" w:rsidR="00EC28E9" w:rsidRPr="00EC28E9" w:rsidRDefault="00EC28E9" w:rsidP="00EC28E9">
      <w:r w:rsidRPr="00EC28E9">
        <w:t xml:space="preserve">                </w:t>
      </w:r>
      <w:proofErr w:type="spellStart"/>
      <w:r w:rsidRPr="00EC28E9">
        <w:t>System.err.println</w:t>
      </w:r>
      <w:proofErr w:type="spellEnd"/>
      <w:r w:rsidRPr="00EC28E9">
        <w:t xml:space="preserve">("Invalid input: Allocation for P" + </w:t>
      </w:r>
      <w:proofErr w:type="spellStart"/>
      <w:r w:rsidRPr="00EC28E9">
        <w:t>i</w:t>
      </w:r>
      <w:proofErr w:type="spellEnd"/>
      <w:r w:rsidRPr="00EC28E9">
        <w:t xml:space="preserve"> + " on R" + j + " exceeds available resources.");</w:t>
      </w:r>
    </w:p>
    <w:p w14:paraId="73E4BD84" w14:textId="77777777" w:rsidR="00EC28E9" w:rsidRPr="00EC28E9" w:rsidRDefault="00EC28E9" w:rsidP="00EC28E9">
      <w:r w:rsidRPr="00EC28E9">
        <w:t xml:space="preserve">                return false;</w:t>
      </w:r>
    </w:p>
    <w:p w14:paraId="29475FA0" w14:textId="77777777" w:rsidR="00EC28E9" w:rsidRPr="00EC28E9" w:rsidRDefault="00EC28E9" w:rsidP="00EC28E9">
      <w:r w:rsidRPr="00EC28E9">
        <w:t xml:space="preserve">            }</w:t>
      </w:r>
    </w:p>
    <w:p w14:paraId="322C3B8B" w14:textId="77777777" w:rsidR="00EC28E9" w:rsidRPr="00EC28E9" w:rsidRDefault="00EC28E9" w:rsidP="00EC28E9">
      <w:r w:rsidRPr="00EC28E9">
        <w:t xml:space="preserve">        }</w:t>
      </w:r>
    </w:p>
    <w:p w14:paraId="65F502BC" w14:textId="77777777" w:rsidR="00EC28E9" w:rsidRPr="00EC28E9" w:rsidRDefault="00EC28E9" w:rsidP="00EC28E9">
      <w:r w:rsidRPr="00EC28E9">
        <w:t xml:space="preserve">    }</w:t>
      </w:r>
    </w:p>
    <w:p w14:paraId="0376CBD4" w14:textId="75F0C64B" w:rsidR="00EC28E9" w:rsidRPr="00EC28E9" w:rsidRDefault="00EC28E9" w:rsidP="00EC28E9">
      <w:r w:rsidRPr="00EC28E9">
        <w:t xml:space="preserve">    return true; </w:t>
      </w:r>
    </w:p>
    <w:p w14:paraId="054A66BD" w14:textId="7F763C35" w:rsidR="00263B1F" w:rsidRDefault="00EC28E9" w:rsidP="00EC28E9">
      <w:r w:rsidRPr="00EC28E9">
        <w:t>}</w:t>
      </w:r>
      <w:r w:rsidR="00263B1F" w:rsidRPr="00EC28E9">
        <w:t xml:space="preserve">   </w:t>
      </w:r>
    </w:p>
    <w:p w14:paraId="2AE11137" w14:textId="56E0B346" w:rsidR="00263B1F" w:rsidRPr="00263B1F" w:rsidRDefault="00263B1F" w:rsidP="00263B1F">
      <w:pPr>
        <w:rPr>
          <w:b/>
          <w:bCs/>
        </w:rPr>
      </w:pPr>
      <w:r>
        <w:t xml:space="preserve">    </w:t>
      </w:r>
      <w:r w:rsidRPr="00263B1F">
        <w:rPr>
          <w:b/>
          <w:bCs/>
        </w:rPr>
        <w:t xml:space="preserve">static </w:t>
      </w:r>
      <w:proofErr w:type="spellStart"/>
      <w:r w:rsidRPr="00263B1F">
        <w:rPr>
          <w:b/>
          <w:bCs/>
        </w:rPr>
        <w:t>boolean</w:t>
      </w:r>
      <w:proofErr w:type="spellEnd"/>
      <w:r w:rsidRPr="00263B1F">
        <w:rPr>
          <w:b/>
          <w:bCs/>
        </w:rPr>
        <w:t xml:space="preserve"> </w:t>
      </w:r>
      <w:proofErr w:type="spellStart"/>
      <w:r w:rsidRPr="00263B1F">
        <w:rPr>
          <w:b/>
          <w:bCs/>
        </w:rPr>
        <w:t>isValidAllocation</w:t>
      </w:r>
      <w:proofErr w:type="spellEnd"/>
      <w:r w:rsidRPr="00263B1F">
        <w:rPr>
          <w:b/>
          <w:bCs/>
        </w:rPr>
        <w:t xml:space="preserve">(int[][] allocation, int[][] max, int </w:t>
      </w:r>
      <w:proofErr w:type="spellStart"/>
      <w:r w:rsidRPr="00263B1F">
        <w:rPr>
          <w:b/>
          <w:bCs/>
        </w:rPr>
        <w:t>n_P</w:t>
      </w:r>
      <w:proofErr w:type="spellEnd"/>
      <w:r w:rsidRPr="00263B1F">
        <w:rPr>
          <w:b/>
          <w:bCs/>
        </w:rPr>
        <w:t xml:space="preserve">, int </w:t>
      </w:r>
      <w:proofErr w:type="spellStart"/>
      <w:r w:rsidRPr="00263B1F">
        <w:rPr>
          <w:b/>
          <w:bCs/>
        </w:rPr>
        <w:t>n_R</w:t>
      </w:r>
      <w:proofErr w:type="spellEnd"/>
      <w:r w:rsidRPr="00263B1F">
        <w:rPr>
          <w:b/>
          <w:bCs/>
        </w:rPr>
        <w:t>) {</w:t>
      </w:r>
    </w:p>
    <w:p w14:paraId="175E3F94" w14:textId="77777777" w:rsidR="00263B1F" w:rsidRDefault="00263B1F" w:rsidP="00263B1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>; i++) {</w:t>
      </w:r>
    </w:p>
    <w:p w14:paraId="15B9D285" w14:textId="77777777" w:rsidR="00263B1F" w:rsidRDefault="00263B1F" w:rsidP="00263B1F">
      <w:r>
        <w:t xml:space="preserve">            for (int j = 0; j &lt; </w:t>
      </w:r>
      <w:proofErr w:type="spellStart"/>
      <w:r>
        <w:t>n_R</w:t>
      </w:r>
      <w:proofErr w:type="spellEnd"/>
      <w:r>
        <w:t>; j++) {</w:t>
      </w:r>
    </w:p>
    <w:p w14:paraId="14CDE790" w14:textId="77777777" w:rsidR="00263B1F" w:rsidRDefault="00263B1F" w:rsidP="00263B1F">
      <w:r>
        <w:t xml:space="preserve">                if (allocation[</w:t>
      </w:r>
      <w:proofErr w:type="spellStart"/>
      <w:r>
        <w:t>i</w:t>
      </w:r>
      <w:proofErr w:type="spellEnd"/>
      <w:r>
        <w:t>][j] &gt; max[i][j]) {</w:t>
      </w:r>
    </w:p>
    <w:p w14:paraId="3C8045BB" w14:textId="77777777" w:rsidR="00263B1F" w:rsidRDefault="00263B1F" w:rsidP="00263B1F">
      <w:r>
        <w:t xml:space="preserve">                    </w:t>
      </w:r>
      <w:proofErr w:type="spellStart"/>
      <w:r>
        <w:t>System.err.println</w:t>
      </w:r>
      <w:proofErr w:type="spellEnd"/>
      <w:r>
        <w:t xml:space="preserve">("Invalid allocation: </w:t>
      </w:r>
    </w:p>
    <w:p w14:paraId="36F8C24B" w14:textId="06B4A83D" w:rsidR="00263B1F" w:rsidRDefault="00263B1F" w:rsidP="00263B1F">
      <w:r>
        <w:t xml:space="preserve">                                Allocated resources exceed maximum needs for process P" </w:t>
      </w:r>
    </w:p>
    <w:p w14:paraId="3A3933BA" w14:textId="59539CE2" w:rsidR="00263B1F" w:rsidRDefault="00263B1F" w:rsidP="00263B1F">
      <w:r>
        <w:t xml:space="preserve">                               + i + ", resource R" + j);</w:t>
      </w:r>
    </w:p>
    <w:p w14:paraId="3F822F70" w14:textId="77777777" w:rsidR="00263B1F" w:rsidRDefault="00263B1F" w:rsidP="00263B1F">
      <w:r>
        <w:t xml:space="preserve">                    return false;</w:t>
      </w:r>
    </w:p>
    <w:p w14:paraId="2C4FD8C6" w14:textId="77777777" w:rsidR="00263B1F" w:rsidRDefault="00263B1F" w:rsidP="00263B1F">
      <w:r>
        <w:t xml:space="preserve">                } } } return true;</w:t>
      </w:r>
    </w:p>
    <w:p w14:paraId="0062BB26" w14:textId="77B66BBB" w:rsidR="00263B1F" w:rsidRDefault="00263B1F" w:rsidP="00263B1F">
      <w:r>
        <w:t>}</w:t>
      </w:r>
    </w:p>
    <w:p w14:paraId="165320B8" w14:textId="66B26403" w:rsidR="00263B1F" w:rsidRDefault="00263B1F" w:rsidP="00263B1F">
      <w:r>
        <w:t xml:space="preserve">    </w:t>
      </w:r>
    </w:p>
    <w:p w14:paraId="5AF62F9B" w14:textId="77777777" w:rsidR="00263B1F" w:rsidRDefault="00263B1F" w:rsidP="00263B1F"/>
    <w:p w14:paraId="13BB5996" w14:textId="77777777" w:rsidR="00263B1F" w:rsidRDefault="00263B1F" w:rsidP="00263B1F"/>
    <w:p w14:paraId="65C2D246" w14:textId="77777777" w:rsidR="00263B1F" w:rsidRDefault="00263B1F" w:rsidP="00263B1F"/>
    <w:p w14:paraId="1FB8C527" w14:textId="77777777" w:rsidR="00F849F7" w:rsidRDefault="00F849F7" w:rsidP="00263B1F"/>
    <w:p w14:paraId="7DC59A96" w14:textId="77777777" w:rsidR="00F849F7" w:rsidRDefault="00F849F7" w:rsidP="00263B1F"/>
    <w:p w14:paraId="40E27E4F" w14:textId="77777777" w:rsidR="00F849F7" w:rsidRDefault="00F849F7" w:rsidP="00263B1F"/>
    <w:p w14:paraId="4DA6B88C" w14:textId="77777777" w:rsidR="00D96948" w:rsidRDefault="00D96948" w:rsidP="00263B1F"/>
    <w:p w14:paraId="5251B911" w14:textId="77777777" w:rsidR="00D96948" w:rsidRDefault="00D96948" w:rsidP="00263B1F"/>
    <w:p w14:paraId="3B45EF0F" w14:textId="77777777" w:rsidR="00D96948" w:rsidRDefault="00D96948" w:rsidP="00263B1F"/>
    <w:p w14:paraId="48B276B1" w14:textId="77777777" w:rsidR="00F849F7" w:rsidRDefault="00F849F7" w:rsidP="00263B1F"/>
    <w:p w14:paraId="30529773" w14:textId="77777777" w:rsidR="00F849F7" w:rsidRDefault="00F849F7" w:rsidP="00263B1F"/>
    <w:p w14:paraId="7D1F761D" w14:textId="77777777" w:rsidR="00F849F7" w:rsidRDefault="00F849F7" w:rsidP="00263B1F"/>
    <w:p w14:paraId="06CD7199" w14:textId="77777777" w:rsidR="00F849F7" w:rsidRDefault="00F849F7" w:rsidP="00263B1F"/>
    <w:p w14:paraId="14CF198B" w14:textId="77777777" w:rsidR="00F849F7" w:rsidRDefault="00F849F7" w:rsidP="00263B1F"/>
    <w:p w14:paraId="5B7A6F2C" w14:textId="60D0B686" w:rsidR="00BF333D" w:rsidRPr="00BF333D" w:rsidRDefault="00BF333D" w:rsidP="00BF333D">
      <w:pPr>
        <w:numPr>
          <w:ilvl w:val="0"/>
          <w:numId w:val="6"/>
        </w:numPr>
      </w:pPr>
      <w:proofErr w:type="spellStart"/>
      <w:r w:rsidRPr="00BF333D">
        <w:rPr>
          <w:b/>
          <w:bCs/>
          <w:color w:val="476166" w:themeColor="accent1"/>
        </w:rPr>
        <w:lastRenderedPageBreak/>
        <w:t>isDeadlock</w:t>
      </w:r>
      <w:proofErr w:type="spellEnd"/>
      <w:r w:rsidRPr="00BF333D">
        <w:rPr>
          <w:b/>
          <w:bCs/>
          <w:color w:val="476166" w:themeColor="accent1"/>
        </w:rPr>
        <w:t> Method:</w:t>
      </w:r>
      <w:r w:rsidRPr="00BF333D">
        <w:t> Implements a simplified Banker's Algorithm to check for a deadlock by searching for a safe sequence</w:t>
      </w:r>
      <w:r>
        <w:t xml:space="preserve"> and print it</w:t>
      </w:r>
      <w:r w:rsidRPr="00BF333D">
        <w:t>.</w:t>
      </w:r>
    </w:p>
    <w:p w14:paraId="5FDC78DE" w14:textId="77777777" w:rsidR="00BF333D" w:rsidRPr="00BF333D" w:rsidRDefault="00BF333D" w:rsidP="00BF333D">
      <w:pPr>
        <w:numPr>
          <w:ilvl w:val="0"/>
          <w:numId w:val="6"/>
        </w:numPr>
      </w:pPr>
      <w:proofErr w:type="spellStart"/>
      <w:r w:rsidRPr="00BF333D">
        <w:rPr>
          <w:b/>
          <w:bCs/>
          <w:color w:val="476166" w:themeColor="accent1"/>
        </w:rPr>
        <w:t>printMatrices</w:t>
      </w:r>
      <w:proofErr w:type="spellEnd"/>
      <w:r w:rsidRPr="00BF333D">
        <w:rPr>
          <w:b/>
          <w:bCs/>
          <w:color w:val="476166" w:themeColor="accent1"/>
        </w:rPr>
        <w:t> Method:</w:t>
      </w:r>
      <w:r w:rsidRPr="00BF333D">
        <w:t> Prints the resource matrices to the console in a user-friendly format.</w:t>
      </w:r>
    </w:p>
    <w:p w14:paraId="52FDFFEB" w14:textId="77777777" w:rsidR="00263B1F" w:rsidRDefault="00263B1F" w:rsidP="00263B1F"/>
    <w:p w14:paraId="1333B972" w14:textId="19CF3043" w:rsidR="00BF333D" w:rsidRPr="00BF333D" w:rsidRDefault="00BF333D" w:rsidP="00BF333D">
      <w:pPr>
        <w:rPr>
          <w:b/>
          <w:bCs/>
        </w:rPr>
      </w:pPr>
      <w:r w:rsidRPr="00BF333D">
        <w:rPr>
          <w:b/>
          <w:bCs/>
        </w:rPr>
        <w:t xml:space="preserve">static void </w:t>
      </w:r>
      <w:proofErr w:type="spellStart"/>
      <w:r w:rsidRPr="00BF333D">
        <w:rPr>
          <w:b/>
          <w:bCs/>
        </w:rPr>
        <w:t>printMatrices</w:t>
      </w:r>
      <w:proofErr w:type="spellEnd"/>
      <w:r w:rsidRPr="00BF333D">
        <w:rPr>
          <w:b/>
          <w:bCs/>
        </w:rPr>
        <w:t xml:space="preserve">(int[][] </w:t>
      </w:r>
      <w:proofErr w:type="spellStart"/>
      <w:r w:rsidRPr="00BF333D">
        <w:rPr>
          <w:b/>
          <w:bCs/>
        </w:rPr>
        <w:t>allocation,int</w:t>
      </w:r>
      <w:proofErr w:type="spellEnd"/>
      <w:r w:rsidRPr="00BF333D">
        <w:rPr>
          <w:b/>
          <w:bCs/>
        </w:rPr>
        <w:t xml:space="preserve">[][] </w:t>
      </w:r>
      <w:proofErr w:type="spellStart"/>
      <w:r w:rsidRPr="00BF333D">
        <w:rPr>
          <w:b/>
          <w:bCs/>
        </w:rPr>
        <w:t>need,int</w:t>
      </w:r>
      <w:proofErr w:type="spellEnd"/>
      <w:r w:rsidRPr="00BF333D">
        <w:rPr>
          <w:b/>
          <w:bCs/>
        </w:rPr>
        <w:t xml:space="preserve">[][] </w:t>
      </w:r>
      <w:proofErr w:type="spellStart"/>
      <w:r w:rsidRPr="00BF333D">
        <w:rPr>
          <w:b/>
          <w:bCs/>
        </w:rPr>
        <w:t>max,int</w:t>
      </w:r>
      <w:proofErr w:type="spellEnd"/>
      <w:r w:rsidRPr="00BF333D">
        <w:rPr>
          <w:b/>
          <w:bCs/>
        </w:rPr>
        <w:t xml:space="preserve">[] </w:t>
      </w:r>
      <w:proofErr w:type="spellStart"/>
      <w:r w:rsidRPr="00BF333D">
        <w:rPr>
          <w:b/>
          <w:bCs/>
        </w:rPr>
        <w:t>available,int</w:t>
      </w:r>
      <w:proofErr w:type="spellEnd"/>
      <w:r w:rsidRPr="00BF333D">
        <w:rPr>
          <w:b/>
          <w:bCs/>
        </w:rPr>
        <w:t xml:space="preserve"> </w:t>
      </w:r>
      <w:proofErr w:type="spellStart"/>
      <w:r w:rsidRPr="00BF333D">
        <w:rPr>
          <w:b/>
          <w:bCs/>
        </w:rPr>
        <w:t>n_P,int</w:t>
      </w:r>
      <w:proofErr w:type="spellEnd"/>
      <w:r w:rsidRPr="00BF333D">
        <w:rPr>
          <w:b/>
          <w:bCs/>
        </w:rPr>
        <w:t xml:space="preserve"> </w:t>
      </w:r>
      <w:proofErr w:type="spellStart"/>
      <w:r w:rsidRPr="00BF333D">
        <w:rPr>
          <w:b/>
          <w:bCs/>
        </w:rPr>
        <w:t>n_R</w:t>
      </w:r>
      <w:proofErr w:type="spellEnd"/>
      <w:r w:rsidRPr="00BF333D">
        <w:rPr>
          <w:b/>
          <w:bCs/>
        </w:rPr>
        <w:t>) {</w:t>
      </w:r>
    </w:p>
    <w:p w14:paraId="425DFC64" w14:textId="77777777" w:rsidR="00BF333D" w:rsidRDefault="00BF333D" w:rsidP="00BF333D">
      <w:r>
        <w:t xml:space="preserve">        </w:t>
      </w:r>
      <w:proofErr w:type="spellStart"/>
      <w:r>
        <w:t>System.out.println</w:t>
      </w:r>
      <w:proofErr w:type="spellEnd"/>
      <w:r>
        <w:t>("****** here is your Matrices ******");</w:t>
      </w:r>
    </w:p>
    <w:p w14:paraId="2AA86817" w14:textId="77777777" w:rsidR="00BF333D" w:rsidRDefault="00BF333D" w:rsidP="00BF333D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nAllocation</w:t>
      </w:r>
      <w:proofErr w:type="spellEnd"/>
      <w:r>
        <w:t xml:space="preserve"> Matrix:");</w:t>
      </w:r>
    </w:p>
    <w:p w14:paraId="19ADF314" w14:textId="77777777" w:rsidR="00BF333D" w:rsidRDefault="00BF333D" w:rsidP="00BF333D">
      <w:r>
        <w:t xml:space="preserve">        </w:t>
      </w:r>
      <w:proofErr w:type="spellStart"/>
      <w:r>
        <w:t>printMatrix</w:t>
      </w:r>
      <w:proofErr w:type="spellEnd"/>
      <w:r>
        <w:t xml:space="preserve">(allocation,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>);</w:t>
      </w:r>
    </w:p>
    <w:p w14:paraId="41530D00" w14:textId="77777777" w:rsidR="00BF333D" w:rsidRDefault="00BF333D" w:rsidP="00BF333D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nMaximum</w:t>
      </w:r>
      <w:proofErr w:type="spellEnd"/>
      <w:r>
        <w:t xml:space="preserve"> Matrix:");</w:t>
      </w:r>
    </w:p>
    <w:p w14:paraId="2A267E76" w14:textId="77777777" w:rsidR="00BF333D" w:rsidRDefault="00BF333D" w:rsidP="00BF333D">
      <w:r>
        <w:t xml:space="preserve">        </w:t>
      </w:r>
      <w:proofErr w:type="spellStart"/>
      <w:r>
        <w:t>printMatrix</w:t>
      </w:r>
      <w:proofErr w:type="spellEnd"/>
      <w:r>
        <w:t xml:space="preserve">(max,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>);</w:t>
      </w:r>
    </w:p>
    <w:p w14:paraId="21CE36F5" w14:textId="77777777" w:rsidR="00BF333D" w:rsidRDefault="00BF333D" w:rsidP="00BF333D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nNeed</w:t>
      </w:r>
      <w:proofErr w:type="spellEnd"/>
      <w:r>
        <w:t xml:space="preserve"> Matrix (Max - Allocation):");</w:t>
      </w:r>
    </w:p>
    <w:p w14:paraId="7F1F106B" w14:textId="77777777" w:rsidR="00BF333D" w:rsidRDefault="00BF333D" w:rsidP="00BF333D">
      <w:r>
        <w:t xml:space="preserve">        </w:t>
      </w:r>
      <w:proofErr w:type="spellStart"/>
      <w:r>
        <w:t>printMatrix</w:t>
      </w:r>
      <w:proofErr w:type="spellEnd"/>
      <w:r>
        <w:t xml:space="preserve">(need, </w:t>
      </w:r>
      <w:proofErr w:type="spellStart"/>
      <w:r>
        <w:t>n_P</w:t>
      </w:r>
      <w:proofErr w:type="spellEnd"/>
      <w:r>
        <w:t xml:space="preserve">, </w:t>
      </w:r>
      <w:proofErr w:type="spellStart"/>
      <w:r>
        <w:t>n_R</w:t>
      </w:r>
      <w:proofErr w:type="spellEnd"/>
      <w:r>
        <w:t>);</w:t>
      </w:r>
    </w:p>
    <w:p w14:paraId="65C5DAA5" w14:textId="3C7B3EC0" w:rsidR="00BF333D" w:rsidRDefault="00BF333D" w:rsidP="00BF333D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nAvailable</w:t>
      </w:r>
      <w:proofErr w:type="spellEnd"/>
      <w:r>
        <w:t xml:space="preserve"> Resources:"); </w:t>
      </w:r>
    </w:p>
    <w:p w14:paraId="7261DCDB" w14:textId="77777777" w:rsidR="00BF333D" w:rsidRDefault="00BF333D" w:rsidP="00BF333D">
      <w:r>
        <w:t xml:space="preserve">        for (int r = 0; r &lt; </w:t>
      </w:r>
      <w:proofErr w:type="spellStart"/>
      <w:r>
        <w:t>n_R</w:t>
      </w:r>
      <w:proofErr w:type="spellEnd"/>
      <w:r>
        <w:t>; r++) {</w:t>
      </w:r>
    </w:p>
    <w:p w14:paraId="2F62B37F" w14:textId="77777777" w:rsidR="00BF333D" w:rsidRDefault="00BF333D" w:rsidP="00BF333D">
      <w:r>
        <w:t xml:space="preserve">            </w:t>
      </w:r>
      <w:proofErr w:type="spellStart"/>
      <w:r>
        <w:t>System.out.print</w:t>
      </w:r>
      <w:proofErr w:type="spellEnd"/>
      <w:r>
        <w:t>("R" + r + " ");</w:t>
      </w:r>
    </w:p>
    <w:p w14:paraId="788CE560" w14:textId="77777777" w:rsidR="00BF333D" w:rsidRDefault="00BF333D" w:rsidP="00BF333D">
      <w:r>
        <w:t xml:space="preserve">        } </w:t>
      </w:r>
      <w:proofErr w:type="spellStart"/>
      <w:r>
        <w:t>System.out.println</w:t>
      </w:r>
      <w:proofErr w:type="spellEnd"/>
      <w:r>
        <w:t>();</w:t>
      </w:r>
    </w:p>
    <w:p w14:paraId="504896B3" w14:textId="77777777" w:rsidR="00BF333D" w:rsidRDefault="00BF333D" w:rsidP="00BF333D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n_R</w:t>
      </w:r>
      <w:proofErr w:type="spellEnd"/>
      <w:r>
        <w:t>; i++) {</w:t>
      </w:r>
    </w:p>
    <w:p w14:paraId="0BCA3090" w14:textId="77777777" w:rsidR="00BF333D" w:rsidRDefault="00BF333D" w:rsidP="00BF333D">
      <w:r>
        <w:t xml:space="preserve">            </w:t>
      </w:r>
      <w:proofErr w:type="spellStart"/>
      <w:r>
        <w:t>System.out.print</w:t>
      </w:r>
      <w:proofErr w:type="spellEnd"/>
      <w:r>
        <w:t>(available[</w:t>
      </w:r>
      <w:proofErr w:type="spellStart"/>
      <w:r>
        <w:t>i</w:t>
      </w:r>
      <w:proofErr w:type="spellEnd"/>
      <w:r>
        <w:t>] + " ");</w:t>
      </w:r>
    </w:p>
    <w:p w14:paraId="66B5CE7D" w14:textId="3819FA26" w:rsidR="00BF333D" w:rsidRDefault="00BF333D" w:rsidP="00BF333D">
      <w:r>
        <w:t xml:space="preserve">        }  </w:t>
      </w:r>
      <w:proofErr w:type="spellStart"/>
      <w:r>
        <w:t>System.out.println</w:t>
      </w:r>
      <w:proofErr w:type="spellEnd"/>
      <w:r>
        <w:t>("</w:t>
      </w:r>
      <w:r w:rsidR="0079571B">
        <w:t>\n</w:t>
      </w:r>
      <w:r>
        <w:t>***********\n");</w:t>
      </w:r>
    </w:p>
    <w:p w14:paraId="2A208FFC" w14:textId="7885173E" w:rsidR="00BF333D" w:rsidRDefault="00BF333D" w:rsidP="00BF333D">
      <w:r>
        <w:t xml:space="preserve">    }</w:t>
      </w:r>
    </w:p>
    <w:p w14:paraId="3E40896B" w14:textId="77777777" w:rsidR="00BF333D" w:rsidRPr="00BF333D" w:rsidRDefault="00BF333D" w:rsidP="00BF333D">
      <w:pPr>
        <w:rPr>
          <w:b/>
          <w:bCs/>
        </w:rPr>
      </w:pPr>
      <w:r>
        <w:t xml:space="preserve">      </w:t>
      </w:r>
      <w:r w:rsidRPr="00BF333D">
        <w:rPr>
          <w:b/>
          <w:bCs/>
        </w:rPr>
        <w:t xml:space="preserve">static void </w:t>
      </w:r>
      <w:proofErr w:type="spellStart"/>
      <w:r w:rsidRPr="00BF333D">
        <w:rPr>
          <w:b/>
          <w:bCs/>
        </w:rPr>
        <w:t>printMatrix</w:t>
      </w:r>
      <w:proofErr w:type="spellEnd"/>
      <w:r w:rsidRPr="00BF333D">
        <w:rPr>
          <w:b/>
          <w:bCs/>
        </w:rPr>
        <w:t>(int[][] matrix, int rows, int cols) {</w:t>
      </w:r>
    </w:p>
    <w:p w14:paraId="4CE4A3AA" w14:textId="77777777" w:rsidR="00BF333D" w:rsidRDefault="00BF333D" w:rsidP="00BF333D">
      <w:r>
        <w:t xml:space="preserve">        for (int r = 0; r &lt; cols; r++) {</w:t>
      </w:r>
    </w:p>
    <w:p w14:paraId="7A6789C5" w14:textId="77777777" w:rsidR="00BF333D" w:rsidRDefault="00BF333D" w:rsidP="00BF333D">
      <w:r>
        <w:t xml:space="preserve">            </w:t>
      </w:r>
      <w:proofErr w:type="spellStart"/>
      <w:r>
        <w:t>System.out.print</w:t>
      </w:r>
      <w:proofErr w:type="spellEnd"/>
      <w:r>
        <w:t>("  R" + r + " ");</w:t>
      </w:r>
    </w:p>
    <w:p w14:paraId="0A93C749" w14:textId="24D9AB0C" w:rsidR="00BF333D" w:rsidRDefault="00BF333D" w:rsidP="00BF333D">
      <w:r>
        <w:t xml:space="preserve">        }</w:t>
      </w:r>
      <w:proofErr w:type="spellStart"/>
      <w:r>
        <w:t>System.out.println</w:t>
      </w:r>
      <w:proofErr w:type="spellEnd"/>
      <w:r>
        <w:t>();</w:t>
      </w:r>
    </w:p>
    <w:p w14:paraId="6250E64D" w14:textId="77777777" w:rsidR="00BF333D" w:rsidRDefault="00BF333D" w:rsidP="00BF333D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54A00D4F" w14:textId="77777777" w:rsidR="00BF333D" w:rsidRDefault="00BF333D" w:rsidP="00BF333D">
      <w:r>
        <w:t xml:space="preserve">            </w:t>
      </w:r>
      <w:proofErr w:type="spellStart"/>
      <w:r>
        <w:t>System.out.print</w:t>
      </w:r>
      <w:proofErr w:type="spellEnd"/>
      <w:r>
        <w:t>("P" + i + ": ");</w:t>
      </w:r>
    </w:p>
    <w:p w14:paraId="1B2B7AC6" w14:textId="77777777" w:rsidR="00BF333D" w:rsidRDefault="00BF333D" w:rsidP="00BF333D">
      <w:r>
        <w:t xml:space="preserve">            for (int j = 0; j &lt; cols; </w:t>
      </w:r>
      <w:proofErr w:type="spellStart"/>
      <w:r>
        <w:t>j++</w:t>
      </w:r>
      <w:proofErr w:type="spellEnd"/>
      <w:r>
        <w:t>) {</w:t>
      </w:r>
    </w:p>
    <w:p w14:paraId="6E11C70F" w14:textId="77777777" w:rsidR="00BF333D" w:rsidRDefault="00BF333D" w:rsidP="00BF333D">
      <w:r>
        <w:t xml:space="preserve">                </w:t>
      </w:r>
      <w:proofErr w:type="spellStart"/>
      <w:r>
        <w:t>System.out.print</w:t>
      </w:r>
      <w:proofErr w:type="spellEnd"/>
      <w:r>
        <w:t>(matrix[</w:t>
      </w:r>
      <w:proofErr w:type="spellStart"/>
      <w:r>
        <w:t>i</w:t>
      </w:r>
      <w:proofErr w:type="spellEnd"/>
      <w:r>
        <w:t>][j] + " ");</w:t>
      </w:r>
    </w:p>
    <w:p w14:paraId="33C82A02" w14:textId="4D83B936" w:rsidR="00BF333D" w:rsidRDefault="00BF333D" w:rsidP="00BF333D">
      <w:r>
        <w:t xml:space="preserve">            }</w:t>
      </w:r>
      <w:proofErr w:type="spellStart"/>
      <w:r>
        <w:t>System.out.println</w:t>
      </w:r>
      <w:proofErr w:type="spellEnd"/>
      <w:r>
        <w:t>();</w:t>
      </w:r>
    </w:p>
    <w:p w14:paraId="7D736A72" w14:textId="2EEBDA69" w:rsidR="00BF333D" w:rsidRDefault="00BF333D" w:rsidP="00BF333D">
      <w:r>
        <w:t xml:space="preserve">        }}</w:t>
      </w:r>
    </w:p>
    <w:p w14:paraId="470EF4C6" w14:textId="77777777" w:rsidR="00BF333D" w:rsidRDefault="00BF333D" w:rsidP="00BF333D">
      <w:r>
        <w:t xml:space="preserve">    </w:t>
      </w:r>
    </w:p>
    <w:p w14:paraId="383B4CB2" w14:textId="159D1A84" w:rsidR="00BF333D" w:rsidRPr="00BF333D" w:rsidRDefault="00BF333D" w:rsidP="00BF333D">
      <w:r w:rsidRPr="00BF333D">
        <w:rPr>
          <w:b/>
          <w:bCs/>
        </w:rPr>
        <w:t xml:space="preserve">static </w:t>
      </w:r>
      <w:proofErr w:type="spellStart"/>
      <w:r w:rsidRPr="00BF333D">
        <w:rPr>
          <w:b/>
          <w:bCs/>
        </w:rPr>
        <w:t>boolean</w:t>
      </w:r>
      <w:proofErr w:type="spellEnd"/>
      <w:r w:rsidRPr="00BF333D">
        <w:rPr>
          <w:b/>
          <w:bCs/>
        </w:rPr>
        <w:t xml:space="preserve"> </w:t>
      </w:r>
      <w:proofErr w:type="spellStart"/>
      <w:r w:rsidRPr="00BF333D">
        <w:rPr>
          <w:b/>
          <w:bCs/>
        </w:rPr>
        <w:t>isDeadlock</w:t>
      </w:r>
      <w:proofErr w:type="spellEnd"/>
      <w:r w:rsidRPr="00BF333D">
        <w:rPr>
          <w:b/>
          <w:bCs/>
        </w:rPr>
        <w:t xml:space="preserve">(int[][] allocation, int[][] max, int[][] need, int[] available, int </w:t>
      </w:r>
      <w:proofErr w:type="spellStart"/>
      <w:r w:rsidRPr="00BF333D">
        <w:rPr>
          <w:b/>
          <w:bCs/>
        </w:rPr>
        <w:t>n_P</w:t>
      </w:r>
      <w:proofErr w:type="spellEnd"/>
      <w:r w:rsidRPr="00BF333D">
        <w:rPr>
          <w:b/>
          <w:bCs/>
        </w:rPr>
        <w:t xml:space="preserve">, int </w:t>
      </w:r>
      <w:proofErr w:type="spellStart"/>
      <w:r w:rsidRPr="00BF333D">
        <w:rPr>
          <w:b/>
          <w:bCs/>
        </w:rPr>
        <w:t>n_R</w:t>
      </w:r>
      <w:proofErr w:type="spellEnd"/>
      <w:r w:rsidRPr="00BF333D">
        <w:rPr>
          <w:b/>
          <w:bCs/>
        </w:rPr>
        <w:t>) {</w:t>
      </w:r>
    </w:p>
    <w:p w14:paraId="13C26A2B" w14:textId="29F51273" w:rsidR="00BF333D" w:rsidRDefault="00BF333D" w:rsidP="00BF333D">
      <w:pPr>
        <w:sectPr w:rsidR="00BF333D" w:rsidSect="00A61A31">
          <w:pgSz w:w="12240" w:h="15840" w:code="1"/>
          <w:pgMar w:top="720" w:right="720" w:bottom="0" w:left="720" w:header="0" w:footer="0" w:gutter="0"/>
          <w:cols w:space="708"/>
          <w:titlePg/>
          <w:docGrid w:linePitch="360"/>
        </w:sectPr>
      </w:pPr>
      <w:r>
        <w:t xml:space="preserve">       </w:t>
      </w:r>
    </w:p>
    <w:p w14:paraId="5B183AD1" w14:textId="230B3C6A" w:rsidR="00F849F7" w:rsidRDefault="00F849F7" w:rsidP="00F849F7">
      <w:r>
        <w:t xml:space="preserve">    </w:t>
      </w:r>
      <w:proofErr w:type="spellStart"/>
      <w:r>
        <w:t>boolean</w:t>
      </w:r>
      <w:proofErr w:type="spellEnd"/>
      <w:r>
        <w:t xml:space="preserve">[] finished = new </w:t>
      </w:r>
      <w:proofErr w:type="spellStart"/>
      <w:r>
        <w:t>boolean</w:t>
      </w:r>
      <w:proofErr w:type="spellEnd"/>
      <w:r>
        <w:t>[</w:t>
      </w:r>
      <w:proofErr w:type="spellStart"/>
      <w:r>
        <w:t>n_P</w:t>
      </w:r>
      <w:proofErr w:type="spellEnd"/>
    </w:p>
    <w:p w14:paraId="4B954316" w14:textId="01196582" w:rsidR="00F849F7" w:rsidRDefault="00F849F7" w:rsidP="00F849F7">
      <w:r>
        <w:t xml:space="preserve">        int[] work = </w:t>
      </w:r>
      <w:proofErr w:type="spellStart"/>
      <w:r>
        <w:t>available.clone</w:t>
      </w:r>
      <w:proofErr w:type="spellEnd"/>
      <w:r>
        <w:t xml:space="preserve">(); </w:t>
      </w:r>
    </w:p>
    <w:p w14:paraId="383B70B2" w14:textId="77777777" w:rsidR="00F849F7" w:rsidRDefault="00F849F7" w:rsidP="00F849F7">
      <w:r>
        <w:t xml:space="preserve">        int[] </w:t>
      </w:r>
      <w:proofErr w:type="spellStart"/>
      <w:r>
        <w:t>safeSequence</w:t>
      </w:r>
      <w:proofErr w:type="spellEnd"/>
      <w:r>
        <w:t xml:space="preserve"> = new int[</w:t>
      </w:r>
      <w:proofErr w:type="spellStart"/>
      <w:r>
        <w:t>n_P</w:t>
      </w:r>
      <w:proofErr w:type="spellEnd"/>
      <w:r>
        <w:t>];</w:t>
      </w:r>
    </w:p>
    <w:p w14:paraId="5B5F1E00" w14:textId="77777777" w:rsidR="00F849F7" w:rsidRDefault="00F849F7" w:rsidP="00F849F7">
      <w:r>
        <w:t xml:space="preserve">        int count = 0;</w:t>
      </w:r>
    </w:p>
    <w:p w14:paraId="6B0ECED3" w14:textId="77777777" w:rsidR="00F849F7" w:rsidRDefault="00F849F7" w:rsidP="00F849F7">
      <w:r>
        <w:t xml:space="preserve">        while (count &lt; </w:t>
      </w:r>
      <w:proofErr w:type="spellStart"/>
      <w:r>
        <w:t>n_P</w:t>
      </w:r>
      <w:proofErr w:type="spellEnd"/>
      <w:r>
        <w:t>) {</w:t>
      </w:r>
    </w:p>
    <w:p w14:paraId="322152EA" w14:textId="77777777" w:rsidR="00F849F7" w:rsidRDefault="00F849F7" w:rsidP="00F849F7">
      <w:r>
        <w:t xml:space="preserve">  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foundProcess</w:t>
      </w:r>
      <w:proofErr w:type="spellEnd"/>
      <w:r>
        <w:t xml:space="preserve"> = false;</w:t>
      </w:r>
    </w:p>
    <w:p w14:paraId="4376A1F7" w14:textId="77777777" w:rsidR="00F849F7" w:rsidRDefault="00F849F7" w:rsidP="00F849F7">
      <w:r>
        <w:t xml:space="preserve">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9305B18" w14:textId="77777777" w:rsidR="00F849F7" w:rsidRDefault="00F849F7" w:rsidP="00F849F7">
      <w:r>
        <w:t xml:space="preserve">                if (!finished[</w:t>
      </w:r>
      <w:proofErr w:type="spellStart"/>
      <w:r>
        <w:t>i</w:t>
      </w:r>
      <w:proofErr w:type="spellEnd"/>
      <w:r>
        <w:t>]) {</w:t>
      </w:r>
    </w:p>
    <w:p w14:paraId="608458BD" w14:textId="1F837F58" w:rsidR="00F849F7" w:rsidRDefault="00F849F7" w:rsidP="00F849F7">
      <w:r>
        <w:t xml:space="preserve">          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canFinish</w:t>
      </w:r>
      <w:proofErr w:type="spellEnd"/>
      <w:r>
        <w:t xml:space="preserve"> = true;</w:t>
      </w:r>
    </w:p>
    <w:p w14:paraId="504D41DF" w14:textId="77777777" w:rsidR="00F849F7" w:rsidRDefault="00F849F7" w:rsidP="00F849F7">
      <w:r>
        <w:t xml:space="preserve">                    for (int j = 0; j &lt; </w:t>
      </w:r>
      <w:proofErr w:type="spellStart"/>
      <w:r>
        <w:t>n_R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3EE4E17A" w14:textId="77777777" w:rsidR="00F849F7" w:rsidRDefault="00F849F7" w:rsidP="00F849F7">
      <w:r>
        <w:t xml:space="preserve">                        if (need[</w:t>
      </w:r>
      <w:proofErr w:type="spellStart"/>
      <w:r>
        <w:t>i</w:t>
      </w:r>
      <w:proofErr w:type="spellEnd"/>
      <w:r>
        <w:t>][j] &gt; work[j]) {</w:t>
      </w:r>
    </w:p>
    <w:p w14:paraId="6DAADA83" w14:textId="77777777" w:rsidR="00F849F7" w:rsidRDefault="00F849F7" w:rsidP="00F849F7">
      <w:r>
        <w:t xml:space="preserve">                            </w:t>
      </w:r>
      <w:proofErr w:type="spellStart"/>
      <w:r>
        <w:t>canFinish</w:t>
      </w:r>
      <w:proofErr w:type="spellEnd"/>
      <w:r>
        <w:t xml:space="preserve"> = false;</w:t>
      </w:r>
    </w:p>
    <w:p w14:paraId="072B32D5" w14:textId="3557F7D8" w:rsidR="00F849F7" w:rsidRDefault="00F849F7" w:rsidP="00F849F7">
      <w:r>
        <w:t xml:space="preserve">                            break; }}</w:t>
      </w:r>
    </w:p>
    <w:p w14:paraId="041A99AD" w14:textId="51B2C33D" w:rsidR="00F849F7" w:rsidRDefault="00F849F7" w:rsidP="00F849F7">
      <w:r>
        <w:t xml:space="preserve">                     </w:t>
      </w:r>
      <w:r>
        <w:t>if (canFinish) {</w:t>
      </w:r>
    </w:p>
    <w:p w14:paraId="0B86419D" w14:textId="77777777" w:rsidR="00F849F7" w:rsidRDefault="00F849F7" w:rsidP="00F849F7">
      <w:r>
        <w:t xml:space="preserve">                        for (int j = 0; j &lt; </w:t>
      </w:r>
      <w:proofErr w:type="spellStart"/>
      <w:r>
        <w:t>n_R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388FED9E" w14:textId="77777777" w:rsidR="00F849F7" w:rsidRDefault="00F849F7" w:rsidP="00F849F7">
      <w:r>
        <w:t xml:space="preserve">                            work[j] += allocation[</w:t>
      </w:r>
      <w:proofErr w:type="spellStart"/>
      <w:r>
        <w:t>i</w:t>
      </w:r>
      <w:proofErr w:type="spellEnd"/>
      <w:r>
        <w:t>][j];</w:t>
      </w:r>
    </w:p>
    <w:p w14:paraId="049B881D" w14:textId="77777777" w:rsidR="00F849F7" w:rsidRDefault="00F849F7" w:rsidP="00F849F7">
      <w:r>
        <w:t xml:space="preserve">                        }</w:t>
      </w:r>
    </w:p>
    <w:p w14:paraId="5DC17F79" w14:textId="77777777" w:rsidR="00F849F7" w:rsidRDefault="00F849F7" w:rsidP="00F849F7">
      <w:r>
        <w:t xml:space="preserve">                        </w:t>
      </w:r>
      <w:proofErr w:type="spellStart"/>
      <w:r>
        <w:t>safeSequence</w:t>
      </w:r>
      <w:proofErr w:type="spellEnd"/>
      <w:r>
        <w:t xml:space="preserve">[count++] = </w:t>
      </w:r>
      <w:proofErr w:type="spellStart"/>
      <w:r>
        <w:t>i</w:t>
      </w:r>
      <w:proofErr w:type="spellEnd"/>
      <w:r>
        <w:t>;</w:t>
      </w:r>
    </w:p>
    <w:p w14:paraId="634434F9" w14:textId="77777777" w:rsidR="00F849F7" w:rsidRDefault="00F849F7" w:rsidP="00F849F7">
      <w:r>
        <w:t xml:space="preserve">                        finished[</w:t>
      </w:r>
      <w:proofErr w:type="spellStart"/>
      <w:r>
        <w:t>i</w:t>
      </w:r>
      <w:proofErr w:type="spellEnd"/>
      <w:r>
        <w:t>] = true;</w:t>
      </w:r>
    </w:p>
    <w:p w14:paraId="4AB12380" w14:textId="77777777" w:rsidR="00F849F7" w:rsidRDefault="00F849F7" w:rsidP="00F849F7">
      <w:r>
        <w:t xml:space="preserve">                        </w:t>
      </w:r>
      <w:proofErr w:type="spellStart"/>
      <w:r>
        <w:t>foundProcess</w:t>
      </w:r>
      <w:proofErr w:type="spellEnd"/>
      <w:r>
        <w:t xml:space="preserve"> = true;</w:t>
      </w:r>
    </w:p>
    <w:p w14:paraId="1CCE8C78" w14:textId="50117162" w:rsidR="00F849F7" w:rsidRDefault="00F849F7" w:rsidP="00F849F7">
      <w:r>
        <w:t xml:space="preserve">                    }}}</w:t>
      </w:r>
    </w:p>
    <w:p w14:paraId="1679F7E4" w14:textId="77777777" w:rsidR="00F849F7" w:rsidRDefault="00F849F7" w:rsidP="00F849F7">
      <w:r>
        <w:t xml:space="preserve">            if (!</w:t>
      </w:r>
      <w:proofErr w:type="spellStart"/>
      <w:r>
        <w:t>foundProcess</w:t>
      </w:r>
      <w:proofErr w:type="spellEnd"/>
      <w:r>
        <w:t>) {</w:t>
      </w:r>
    </w:p>
    <w:p w14:paraId="60279961" w14:textId="77777777" w:rsidR="00F849F7" w:rsidRDefault="00F849F7" w:rsidP="00F849F7">
      <w:r>
        <w:t xml:space="preserve">                </w:t>
      </w:r>
      <w:proofErr w:type="spellStart"/>
      <w:r>
        <w:t>System.out.println</w:t>
      </w:r>
      <w:proofErr w:type="spellEnd"/>
      <w:r>
        <w:t>("Deadlock detected! No safe sequence exists.");</w:t>
      </w:r>
    </w:p>
    <w:p w14:paraId="6A33F6E0" w14:textId="77777777" w:rsidR="00F849F7" w:rsidRDefault="00F849F7" w:rsidP="00F849F7">
      <w:r>
        <w:t xml:space="preserve">                return false;</w:t>
      </w:r>
    </w:p>
    <w:p w14:paraId="36B7B0BF" w14:textId="4FC866F7" w:rsidR="00F849F7" w:rsidRDefault="00F849F7" w:rsidP="00F849F7">
      <w:r>
        <w:t xml:space="preserve">            }}</w:t>
      </w:r>
    </w:p>
    <w:p w14:paraId="40046D1F" w14:textId="77777777" w:rsidR="00F849F7" w:rsidRDefault="00F849F7" w:rsidP="00F849F7">
      <w:r>
        <w:t xml:space="preserve">        </w:t>
      </w:r>
      <w:proofErr w:type="spellStart"/>
      <w:r>
        <w:t>System.out.print</w:t>
      </w:r>
      <w:proofErr w:type="spellEnd"/>
      <w:r>
        <w:t>("Safe sequence: [");</w:t>
      </w:r>
    </w:p>
    <w:p w14:paraId="04DB2105" w14:textId="77777777" w:rsidR="00F849F7" w:rsidRDefault="00F849F7" w:rsidP="00F849F7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658E7FBA" w14:textId="77777777" w:rsidR="00F849F7" w:rsidRDefault="00F849F7" w:rsidP="00F849F7">
      <w:r>
        <w:t xml:space="preserve">            </w:t>
      </w:r>
      <w:proofErr w:type="spellStart"/>
      <w:r>
        <w:t>System.out.print</w:t>
      </w:r>
      <w:proofErr w:type="spellEnd"/>
      <w:r>
        <w:t xml:space="preserve">("P" + </w:t>
      </w:r>
      <w:proofErr w:type="spellStart"/>
      <w:r>
        <w:t>safeSequence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6C6E447" w14:textId="77777777" w:rsidR="00F849F7" w:rsidRDefault="00F849F7" w:rsidP="00F849F7"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n_P</w:t>
      </w:r>
      <w:proofErr w:type="spellEnd"/>
      <w:r>
        <w:t xml:space="preserve"> - 1) {</w:t>
      </w:r>
    </w:p>
    <w:p w14:paraId="37304C3D" w14:textId="77777777" w:rsidR="00F849F7" w:rsidRDefault="00F849F7" w:rsidP="00F849F7">
      <w:r>
        <w:t xml:space="preserve">                </w:t>
      </w:r>
      <w:proofErr w:type="spellStart"/>
      <w:r>
        <w:t>System.out.print</w:t>
      </w:r>
      <w:proofErr w:type="spellEnd"/>
      <w:r>
        <w:t>(", ");</w:t>
      </w:r>
    </w:p>
    <w:p w14:paraId="52E98ED6" w14:textId="77777777" w:rsidR="00F849F7" w:rsidRDefault="00F849F7" w:rsidP="00F849F7">
      <w:r>
        <w:t xml:space="preserve">            }</w:t>
      </w:r>
    </w:p>
    <w:p w14:paraId="651976F1" w14:textId="77777777" w:rsidR="00F849F7" w:rsidRDefault="00F849F7" w:rsidP="00F849F7">
      <w:r>
        <w:t xml:space="preserve">        }</w:t>
      </w:r>
    </w:p>
    <w:p w14:paraId="1CF4D52B" w14:textId="77777777" w:rsidR="00F849F7" w:rsidRDefault="00F849F7" w:rsidP="00F849F7">
      <w:r>
        <w:t xml:space="preserve">        </w:t>
      </w:r>
      <w:proofErr w:type="spellStart"/>
      <w:r>
        <w:t>System.out.println</w:t>
      </w:r>
      <w:proofErr w:type="spellEnd"/>
      <w:r>
        <w:t>("]");</w:t>
      </w:r>
    </w:p>
    <w:p w14:paraId="77A28F63" w14:textId="77777777" w:rsidR="00F849F7" w:rsidRDefault="00F849F7" w:rsidP="00F849F7">
      <w:r>
        <w:t xml:space="preserve">        return true;</w:t>
      </w:r>
    </w:p>
    <w:p w14:paraId="62BEEE33" w14:textId="3263AEB8" w:rsidR="00A909D1" w:rsidRDefault="00F849F7" w:rsidP="00F849F7">
      <w:r>
        <w:t xml:space="preserve">    }</w:t>
      </w:r>
    </w:p>
    <w:p w14:paraId="074077D0" w14:textId="77777777" w:rsidR="00387C77" w:rsidRDefault="00387C77" w:rsidP="00A909D1">
      <w:pPr>
        <w:rPr>
          <w:b/>
          <w:bCs/>
        </w:rPr>
        <w:sectPr w:rsidR="00387C77" w:rsidSect="00BF333D">
          <w:type w:val="continuous"/>
          <w:pgSz w:w="12240" w:h="15840" w:code="1"/>
          <w:pgMar w:top="720" w:right="720" w:bottom="0" w:left="720" w:header="0" w:footer="0" w:gutter="0"/>
          <w:cols w:num="2" w:space="708"/>
          <w:titlePg/>
          <w:docGrid w:linePitch="360"/>
        </w:sectPr>
      </w:pPr>
    </w:p>
    <w:p w14:paraId="0D131DFC" w14:textId="2E5B7FBE" w:rsidR="00A909D1" w:rsidRDefault="00387C77" w:rsidP="00A909D1">
      <w:r w:rsidRPr="00387C77">
        <w:rPr>
          <w:b/>
          <w:bCs/>
          <w:color w:val="476166" w:themeColor="accent1"/>
        </w:rPr>
        <w:t>r</w:t>
      </w:r>
      <w:r w:rsidR="00A909D1" w:rsidRPr="00387C77">
        <w:rPr>
          <w:b/>
          <w:bCs/>
          <w:color w:val="476166" w:themeColor="accent1"/>
        </w:rPr>
        <w:t>equest Method:</w:t>
      </w:r>
      <w:r w:rsidR="00A909D1" w:rsidRPr="00A909D1">
        <w:t> This method simulates a process requesting additional resources.</w:t>
      </w:r>
    </w:p>
    <w:p w14:paraId="4F412D98" w14:textId="77777777" w:rsidR="00387C77" w:rsidRDefault="00387C77" w:rsidP="00BF333D">
      <w:pPr>
        <w:sectPr w:rsidR="00387C77" w:rsidSect="00387C77">
          <w:type w:val="continuous"/>
          <w:pgSz w:w="12240" w:h="15840" w:code="1"/>
          <w:pgMar w:top="720" w:right="720" w:bottom="0" w:left="720" w:header="0" w:footer="0" w:gutter="0"/>
          <w:cols w:space="708"/>
          <w:titlePg/>
          <w:docGrid w:linePitch="360"/>
        </w:sectPr>
      </w:pPr>
    </w:p>
    <w:p w14:paraId="6CC92F04" w14:textId="77777777" w:rsidR="00A909D1" w:rsidRDefault="00A909D1" w:rsidP="00BF333D"/>
    <w:p w14:paraId="605B54E0" w14:textId="74DB0181" w:rsidR="00A909D1" w:rsidRDefault="00A909D1" w:rsidP="00A909D1">
      <w:pPr>
        <w:sectPr w:rsidR="00A909D1" w:rsidSect="00BF333D">
          <w:type w:val="continuous"/>
          <w:pgSz w:w="12240" w:h="15840" w:code="1"/>
          <w:pgMar w:top="720" w:right="720" w:bottom="0" w:left="720" w:header="0" w:footer="0" w:gutter="0"/>
          <w:cols w:num="2" w:space="708"/>
          <w:titlePg/>
          <w:docGrid w:linePitch="360"/>
        </w:sectPr>
      </w:pPr>
      <w:r>
        <w:t xml:space="preserve"> </w:t>
      </w:r>
    </w:p>
    <w:p w14:paraId="4942254A" w14:textId="77777777" w:rsidR="00A909D1" w:rsidRDefault="00A909D1" w:rsidP="00A909D1"/>
    <w:p w14:paraId="3F82B3E5" w14:textId="77777777" w:rsidR="00F849F7" w:rsidRPr="00F849F7" w:rsidRDefault="00F849F7" w:rsidP="00F849F7">
      <w:pPr>
        <w:rPr>
          <w:b/>
          <w:bCs/>
        </w:rPr>
      </w:pPr>
      <w:r w:rsidRPr="00F849F7">
        <w:rPr>
          <w:b/>
          <w:bCs/>
        </w:rPr>
        <w:t xml:space="preserve">static void request(int[][] allocation, int[][] max, int[][] need, int[] available, int </w:t>
      </w:r>
      <w:proofErr w:type="spellStart"/>
      <w:r w:rsidRPr="00F849F7">
        <w:rPr>
          <w:b/>
          <w:bCs/>
        </w:rPr>
        <w:t>n_P</w:t>
      </w:r>
      <w:proofErr w:type="spellEnd"/>
      <w:r w:rsidRPr="00F849F7">
        <w:rPr>
          <w:b/>
          <w:bCs/>
        </w:rPr>
        <w:t xml:space="preserve">, int </w:t>
      </w:r>
      <w:proofErr w:type="spellStart"/>
      <w:r w:rsidRPr="00F849F7">
        <w:rPr>
          <w:b/>
          <w:bCs/>
        </w:rPr>
        <w:t>n_R</w:t>
      </w:r>
      <w:proofErr w:type="spellEnd"/>
      <w:r w:rsidRPr="00F849F7">
        <w:rPr>
          <w:b/>
          <w:bCs/>
        </w:rPr>
        <w:t>) {</w:t>
      </w:r>
    </w:p>
    <w:p w14:paraId="143C31A9" w14:textId="77777777" w:rsidR="00F849F7" w:rsidRPr="00F849F7" w:rsidRDefault="00F849F7" w:rsidP="00F849F7">
      <w:r w:rsidRPr="00F849F7">
        <w:t xml:space="preserve">        </w:t>
      </w:r>
      <w:proofErr w:type="spellStart"/>
      <w:r w:rsidRPr="00F849F7">
        <w:t>System.out.println</w:t>
      </w:r>
      <w:proofErr w:type="spellEnd"/>
      <w:r w:rsidRPr="00F849F7">
        <w:t>("\</w:t>
      </w:r>
      <w:proofErr w:type="spellStart"/>
      <w:r w:rsidRPr="00F849F7">
        <w:t>nProcess</w:t>
      </w:r>
      <w:proofErr w:type="spellEnd"/>
      <w:r w:rsidRPr="00F849F7">
        <w:t xml:space="preserve"> Request:");</w:t>
      </w:r>
    </w:p>
    <w:p w14:paraId="6449CF39" w14:textId="77777777" w:rsidR="00F849F7" w:rsidRPr="00F849F7" w:rsidRDefault="00F849F7" w:rsidP="00F849F7">
      <w:r w:rsidRPr="00F849F7">
        <w:t xml:space="preserve">        </w:t>
      </w:r>
      <w:proofErr w:type="spellStart"/>
      <w:r w:rsidRPr="00F849F7">
        <w:t>System.out.print</w:t>
      </w:r>
      <w:proofErr w:type="spellEnd"/>
      <w:r w:rsidRPr="00F849F7">
        <w:t>("Enter the process number (0 to n-1): \n ");</w:t>
      </w:r>
    </w:p>
    <w:p w14:paraId="7E9FABB3" w14:textId="77777777" w:rsidR="00F849F7" w:rsidRPr="00F849F7" w:rsidRDefault="00F849F7" w:rsidP="00F849F7">
      <w:r w:rsidRPr="00F849F7">
        <w:t xml:space="preserve">        int P = </w:t>
      </w:r>
      <w:proofErr w:type="spellStart"/>
      <w:r w:rsidRPr="00F849F7">
        <w:t>in.nextInt</w:t>
      </w:r>
      <w:proofErr w:type="spellEnd"/>
      <w:r w:rsidRPr="00F849F7">
        <w:t>();</w:t>
      </w:r>
    </w:p>
    <w:p w14:paraId="4E8AE4BE" w14:textId="77777777" w:rsidR="00F849F7" w:rsidRPr="00F849F7" w:rsidRDefault="00F849F7" w:rsidP="00F849F7">
      <w:r w:rsidRPr="00F849F7">
        <w:t xml:space="preserve">        int[] request = new int[</w:t>
      </w:r>
      <w:proofErr w:type="spellStart"/>
      <w:r w:rsidRPr="00F849F7">
        <w:t>n_R</w:t>
      </w:r>
      <w:proofErr w:type="spellEnd"/>
      <w:r w:rsidRPr="00F849F7">
        <w:t>];</w:t>
      </w:r>
    </w:p>
    <w:p w14:paraId="41762A76" w14:textId="77777777" w:rsidR="00F849F7" w:rsidRPr="00F849F7" w:rsidRDefault="00F849F7" w:rsidP="00F849F7">
      <w:r w:rsidRPr="00F849F7">
        <w:t xml:space="preserve">        // </w:t>
      </w:r>
      <w:proofErr w:type="spellStart"/>
      <w:r w:rsidRPr="00F849F7">
        <w:t>i</w:t>
      </w:r>
      <w:proofErr w:type="spellEnd"/>
      <w:r w:rsidRPr="00F849F7">
        <w:t xml:space="preserve"> made this because </w:t>
      </w:r>
      <w:proofErr w:type="spellStart"/>
      <w:r w:rsidRPr="00F849F7">
        <w:t>i</w:t>
      </w:r>
      <w:proofErr w:type="spellEnd"/>
      <w:r w:rsidRPr="00F849F7">
        <w:t xml:space="preserve"> don't want to </w:t>
      </w:r>
      <w:proofErr w:type="spellStart"/>
      <w:r w:rsidRPr="00F849F7">
        <w:t>chang</w:t>
      </w:r>
      <w:proofErr w:type="spellEnd"/>
      <w:r w:rsidRPr="00F849F7">
        <w:t xml:space="preserve"> the OGs arrays</w:t>
      </w:r>
    </w:p>
    <w:p w14:paraId="6D47B7BF" w14:textId="77777777" w:rsidR="00F849F7" w:rsidRPr="00F849F7" w:rsidRDefault="00F849F7" w:rsidP="00F849F7">
      <w:r w:rsidRPr="00F849F7">
        <w:t xml:space="preserve">        int[][] </w:t>
      </w:r>
      <w:proofErr w:type="spellStart"/>
      <w:r w:rsidRPr="00F849F7">
        <w:t>new_allocation</w:t>
      </w:r>
      <w:proofErr w:type="spellEnd"/>
      <w:r w:rsidRPr="00F849F7">
        <w:t xml:space="preserve"> = </w:t>
      </w:r>
      <w:proofErr w:type="spellStart"/>
      <w:r w:rsidRPr="00F849F7">
        <w:t>allocation.clone</w:t>
      </w:r>
      <w:proofErr w:type="spellEnd"/>
      <w:r w:rsidRPr="00F849F7">
        <w:t>();</w:t>
      </w:r>
    </w:p>
    <w:p w14:paraId="73611424" w14:textId="77777777" w:rsidR="00F849F7" w:rsidRPr="00F849F7" w:rsidRDefault="00F849F7" w:rsidP="00F849F7">
      <w:r w:rsidRPr="00F849F7">
        <w:t xml:space="preserve">        int[][] </w:t>
      </w:r>
      <w:proofErr w:type="spellStart"/>
      <w:r w:rsidRPr="00F849F7">
        <w:t>new_max</w:t>
      </w:r>
      <w:proofErr w:type="spellEnd"/>
      <w:r w:rsidRPr="00F849F7">
        <w:t xml:space="preserve"> = </w:t>
      </w:r>
      <w:proofErr w:type="spellStart"/>
      <w:r w:rsidRPr="00F849F7">
        <w:t>max.clone</w:t>
      </w:r>
      <w:proofErr w:type="spellEnd"/>
      <w:r w:rsidRPr="00F849F7">
        <w:t>();</w:t>
      </w:r>
    </w:p>
    <w:p w14:paraId="6E4EAFB9" w14:textId="77777777" w:rsidR="00F849F7" w:rsidRPr="00F849F7" w:rsidRDefault="00F849F7" w:rsidP="00F849F7">
      <w:r w:rsidRPr="00F849F7">
        <w:t xml:space="preserve">        int[][] </w:t>
      </w:r>
      <w:proofErr w:type="spellStart"/>
      <w:r w:rsidRPr="00F849F7">
        <w:t>new_need</w:t>
      </w:r>
      <w:proofErr w:type="spellEnd"/>
      <w:r w:rsidRPr="00F849F7">
        <w:t xml:space="preserve"> = </w:t>
      </w:r>
      <w:proofErr w:type="spellStart"/>
      <w:r w:rsidRPr="00F849F7">
        <w:t>need.clone</w:t>
      </w:r>
      <w:proofErr w:type="spellEnd"/>
      <w:r w:rsidRPr="00F849F7">
        <w:t>();</w:t>
      </w:r>
    </w:p>
    <w:p w14:paraId="5BB835C8" w14:textId="77777777" w:rsidR="00F849F7" w:rsidRPr="00F849F7" w:rsidRDefault="00F849F7" w:rsidP="00F849F7">
      <w:r w:rsidRPr="00F849F7">
        <w:t xml:space="preserve">        int[] </w:t>
      </w:r>
      <w:proofErr w:type="spellStart"/>
      <w:r w:rsidRPr="00F849F7">
        <w:t>new_available</w:t>
      </w:r>
      <w:proofErr w:type="spellEnd"/>
      <w:r w:rsidRPr="00F849F7">
        <w:t xml:space="preserve"> = </w:t>
      </w:r>
      <w:proofErr w:type="spellStart"/>
      <w:r w:rsidRPr="00F849F7">
        <w:t>available.clone</w:t>
      </w:r>
      <w:proofErr w:type="spellEnd"/>
      <w:r w:rsidRPr="00F849F7">
        <w:t>();</w:t>
      </w:r>
    </w:p>
    <w:p w14:paraId="44F410F3" w14:textId="77777777" w:rsidR="00F849F7" w:rsidRPr="00F849F7" w:rsidRDefault="00F849F7" w:rsidP="00F849F7">
      <w:r w:rsidRPr="00F849F7">
        <w:t xml:space="preserve">        // read form the user</w:t>
      </w:r>
    </w:p>
    <w:p w14:paraId="623B0534" w14:textId="77777777" w:rsidR="00F849F7" w:rsidRPr="00F849F7" w:rsidRDefault="00F849F7" w:rsidP="00F849F7">
      <w:r w:rsidRPr="00F849F7">
        <w:t xml:space="preserve">        </w:t>
      </w:r>
      <w:proofErr w:type="spellStart"/>
      <w:r w:rsidRPr="00F849F7">
        <w:t>System.out.println</w:t>
      </w:r>
      <w:proofErr w:type="spellEnd"/>
      <w:r w:rsidRPr="00F849F7">
        <w:t>("Enter the request for each resource (separated by spaces): ");</w:t>
      </w:r>
    </w:p>
    <w:p w14:paraId="0D438E4F" w14:textId="77777777" w:rsidR="00F849F7" w:rsidRPr="00F849F7" w:rsidRDefault="00F849F7" w:rsidP="00F849F7">
      <w:r w:rsidRPr="00F849F7">
        <w:t xml:space="preserve">        for (int </w:t>
      </w:r>
      <w:proofErr w:type="spellStart"/>
      <w:r w:rsidRPr="00F849F7">
        <w:t>i</w:t>
      </w:r>
      <w:proofErr w:type="spellEnd"/>
      <w:r w:rsidRPr="00F849F7">
        <w:t xml:space="preserve"> = 0; </w:t>
      </w:r>
      <w:proofErr w:type="spellStart"/>
      <w:r w:rsidRPr="00F849F7">
        <w:t>i</w:t>
      </w:r>
      <w:proofErr w:type="spellEnd"/>
      <w:r w:rsidRPr="00F849F7">
        <w:t xml:space="preserve"> &lt; </w:t>
      </w:r>
      <w:proofErr w:type="spellStart"/>
      <w:r w:rsidRPr="00F849F7">
        <w:t>n_R</w:t>
      </w:r>
      <w:proofErr w:type="spellEnd"/>
      <w:r w:rsidRPr="00F849F7">
        <w:t xml:space="preserve">; </w:t>
      </w:r>
      <w:proofErr w:type="spellStart"/>
      <w:r w:rsidRPr="00F849F7">
        <w:t>i</w:t>
      </w:r>
      <w:proofErr w:type="spellEnd"/>
      <w:r w:rsidRPr="00F849F7">
        <w:t>++) {</w:t>
      </w:r>
    </w:p>
    <w:p w14:paraId="73B72E2F" w14:textId="77777777" w:rsidR="00F849F7" w:rsidRPr="00F849F7" w:rsidRDefault="00F849F7" w:rsidP="00F849F7">
      <w:r w:rsidRPr="00F849F7">
        <w:t xml:space="preserve">            request[</w:t>
      </w:r>
      <w:proofErr w:type="spellStart"/>
      <w:r w:rsidRPr="00F849F7">
        <w:t>i</w:t>
      </w:r>
      <w:proofErr w:type="spellEnd"/>
      <w:r w:rsidRPr="00F849F7">
        <w:t xml:space="preserve">] = </w:t>
      </w:r>
      <w:proofErr w:type="spellStart"/>
      <w:r w:rsidRPr="00F849F7">
        <w:t>in.nextInt</w:t>
      </w:r>
      <w:proofErr w:type="spellEnd"/>
      <w:r w:rsidRPr="00F849F7">
        <w:t>();</w:t>
      </w:r>
    </w:p>
    <w:p w14:paraId="5573B7D6" w14:textId="77777777" w:rsidR="00F849F7" w:rsidRPr="00F849F7" w:rsidRDefault="00F849F7" w:rsidP="00F849F7">
      <w:r w:rsidRPr="00F849F7">
        <w:t xml:space="preserve">        }</w:t>
      </w:r>
    </w:p>
    <w:p w14:paraId="536062D5" w14:textId="77777777" w:rsidR="00F849F7" w:rsidRPr="00F849F7" w:rsidRDefault="00F849F7" w:rsidP="00F849F7">
      <w:r w:rsidRPr="00F849F7">
        <w:t xml:space="preserve">        // </w:t>
      </w:r>
      <w:proofErr w:type="spellStart"/>
      <w:r w:rsidRPr="00F849F7">
        <w:t>cheacking</w:t>
      </w:r>
      <w:proofErr w:type="spellEnd"/>
      <w:r w:rsidRPr="00F849F7">
        <w:t xml:space="preserve"> the 2 Condition </w:t>
      </w:r>
    </w:p>
    <w:p w14:paraId="33BC7A45" w14:textId="77777777" w:rsidR="00F849F7" w:rsidRPr="00F849F7" w:rsidRDefault="00F849F7" w:rsidP="00F849F7">
      <w:r w:rsidRPr="00F849F7">
        <w:t xml:space="preserve">        </w:t>
      </w:r>
      <w:proofErr w:type="spellStart"/>
      <w:r w:rsidRPr="00F849F7">
        <w:t>boolean</w:t>
      </w:r>
      <w:proofErr w:type="spellEnd"/>
      <w:r w:rsidRPr="00F849F7">
        <w:t xml:space="preserve"> </w:t>
      </w:r>
      <w:proofErr w:type="spellStart"/>
      <w:r w:rsidRPr="00F849F7">
        <w:t>validRequest</w:t>
      </w:r>
      <w:proofErr w:type="spellEnd"/>
      <w:r w:rsidRPr="00F849F7">
        <w:t xml:space="preserve"> = true;</w:t>
      </w:r>
    </w:p>
    <w:p w14:paraId="60AB6A54" w14:textId="77777777" w:rsidR="00F849F7" w:rsidRPr="00F849F7" w:rsidRDefault="00F849F7" w:rsidP="00F849F7">
      <w:r w:rsidRPr="00F849F7">
        <w:t xml:space="preserve">        for (int </w:t>
      </w:r>
      <w:proofErr w:type="spellStart"/>
      <w:r w:rsidRPr="00F849F7">
        <w:t>i</w:t>
      </w:r>
      <w:proofErr w:type="spellEnd"/>
      <w:r w:rsidRPr="00F849F7">
        <w:t xml:space="preserve"> = 0; </w:t>
      </w:r>
      <w:proofErr w:type="spellStart"/>
      <w:r w:rsidRPr="00F849F7">
        <w:t>i</w:t>
      </w:r>
      <w:proofErr w:type="spellEnd"/>
      <w:r w:rsidRPr="00F849F7">
        <w:t xml:space="preserve"> &lt; </w:t>
      </w:r>
      <w:proofErr w:type="spellStart"/>
      <w:r w:rsidRPr="00F849F7">
        <w:t>n_R</w:t>
      </w:r>
      <w:proofErr w:type="spellEnd"/>
      <w:r w:rsidRPr="00F849F7">
        <w:t xml:space="preserve">; </w:t>
      </w:r>
      <w:proofErr w:type="spellStart"/>
      <w:r w:rsidRPr="00F849F7">
        <w:t>i</w:t>
      </w:r>
      <w:proofErr w:type="spellEnd"/>
      <w:r w:rsidRPr="00F849F7">
        <w:t>++) {</w:t>
      </w:r>
    </w:p>
    <w:p w14:paraId="2B1AFA60" w14:textId="77777777" w:rsidR="00F849F7" w:rsidRPr="00F849F7" w:rsidRDefault="00F849F7" w:rsidP="00F849F7">
      <w:r w:rsidRPr="00F849F7">
        <w:t xml:space="preserve">            if (request[</w:t>
      </w:r>
      <w:proofErr w:type="spellStart"/>
      <w:r w:rsidRPr="00F849F7">
        <w:t>i</w:t>
      </w:r>
      <w:proofErr w:type="spellEnd"/>
      <w:r w:rsidRPr="00F849F7">
        <w:t xml:space="preserve">] &gt;= </w:t>
      </w:r>
      <w:proofErr w:type="spellStart"/>
      <w:r w:rsidRPr="00F849F7">
        <w:t>new_need</w:t>
      </w:r>
      <w:proofErr w:type="spellEnd"/>
      <w:r w:rsidRPr="00F849F7">
        <w:t>[P][</w:t>
      </w:r>
      <w:proofErr w:type="spellStart"/>
      <w:r w:rsidRPr="00F849F7">
        <w:t>i</w:t>
      </w:r>
      <w:proofErr w:type="spellEnd"/>
      <w:r w:rsidRPr="00F849F7">
        <w:t>] || request[</w:t>
      </w:r>
      <w:proofErr w:type="spellStart"/>
      <w:r w:rsidRPr="00F849F7">
        <w:t>i</w:t>
      </w:r>
      <w:proofErr w:type="spellEnd"/>
      <w:r w:rsidRPr="00F849F7">
        <w:t xml:space="preserve">] &gt;= </w:t>
      </w:r>
      <w:proofErr w:type="spellStart"/>
      <w:r w:rsidRPr="00F849F7">
        <w:t>new_available</w:t>
      </w:r>
      <w:proofErr w:type="spellEnd"/>
      <w:r w:rsidRPr="00F849F7">
        <w:t>[</w:t>
      </w:r>
      <w:proofErr w:type="spellStart"/>
      <w:r w:rsidRPr="00F849F7">
        <w:t>i</w:t>
      </w:r>
      <w:proofErr w:type="spellEnd"/>
      <w:r w:rsidRPr="00F849F7">
        <w:t>]) {</w:t>
      </w:r>
    </w:p>
    <w:p w14:paraId="4503F0E5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validRequest</w:t>
      </w:r>
      <w:proofErr w:type="spellEnd"/>
      <w:r w:rsidRPr="00F849F7">
        <w:t xml:space="preserve"> = false;</w:t>
      </w:r>
    </w:p>
    <w:p w14:paraId="433D47A0" w14:textId="77777777" w:rsidR="00F849F7" w:rsidRPr="00F849F7" w:rsidRDefault="00F849F7" w:rsidP="00F849F7">
      <w:r w:rsidRPr="00F849F7">
        <w:t xml:space="preserve">                break;</w:t>
      </w:r>
    </w:p>
    <w:p w14:paraId="20F19513" w14:textId="77777777" w:rsidR="00F849F7" w:rsidRPr="00F849F7" w:rsidRDefault="00F849F7" w:rsidP="00F849F7">
      <w:r w:rsidRPr="00F849F7">
        <w:t xml:space="preserve">            }</w:t>
      </w:r>
    </w:p>
    <w:p w14:paraId="6EF0CC79" w14:textId="77777777" w:rsidR="00F849F7" w:rsidRPr="00F849F7" w:rsidRDefault="00F849F7" w:rsidP="00F849F7">
      <w:r w:rsidRPr="00F849F7">
        <w:t xml:space="preserve">        }</w:t>
      </w:r>
    </w:p>
    <w:p w14:paraId="26E11E3E" w14:textId="77777777" w:rsidR="00F849F7" w:rsidRPr="00F849F7" w:rsidRDefault="00F849F7" w:rsidP="00F849F7">
      <w:r w:rsidRPr="00F849F7">
        <w:t xml:space="preserve">        // </w:t>
      </w:r>
      <w:proofErr w:type="spellStart"/>
      <w:r w:rsidRPr="00F849F7">
        <w:t>cheacking</w:t>
      </w:r>
      <w:proofErr w:type="spellEnd"/>
      <w:r w:rsidRPr="00F849F7">
        <w:t xml:space="preserve"> for the last Condition </w:t>
      </w:r>
    </w:p>
    <w:p w14:paraId="2551F3BC" w14:textId="77777777" w:rsidR="00F849F7" w:rsidRPr="00F849F7" w:rsidRDefault="00F849F7" w:rsidP="00F849F7">
      <w:r w:rsidRPr="00F849F7">
        <w:t xml:space="preserve">        if (</w:t>
      </w:r>
      <w:proofErr w:type="spellStart"/>
      <w:r w:rsidRPr="00F849F7">
        <w:t>validRequest</w:t>
      </w:r>
      <w:proofErr w:type="spellEnd"/>
      <w:r w:rsidRPr="00F849F7">
        <w:t>) {</w:t>
      </w:r>
    </w:p>
    <w:p w14:paraId="54004A83" w14:textId="77777777" w:rsidR="00F849F7" w:rsidRPr="00F849F7" w:rsidRDefault="00F849F7" w:rsidP="00F849F7">
      <w:r w:rsidRPr="00F849F7">
        <w:t xml:space="preserve">            for (int </w:t>
      </w:r>
      <w:proofErr w:type="spellStart"/>
      <w:r w:rsidRPr="00F849F7">
        <w:t>i</w:t>
      </w:r>
      <w:proofErr w:type="spellEnd"/>
      <w:r w:rsidRPr="00F849F7">
        <w:t xml:space="preserve"> = 0; </w:t>
      </w:r>
      <w:proofErr w:type="spellStart"/>
      <w:r w:rsidRPr="00F849F7">
        <w:t>i</w:t>
      </w:r>
      <w:proofErr w:type="spellEnd"/>
      <w:r w:rsidRPr="00F849F7">
        <w:t xml:space="preserve"> &lt; </w:t>
      </w:r>
      <w:proofErr w:type="spellStart"/>
      <w:r w:rsidRPr="00F849F7">
        <w:t>n_R</w:t>
      </w:r>
      <w:proofErr w:type="spellEnd"/>
      <w:r w:rsidRPr="00F849F7">
        <w:t xml:space="preserve">; </w:t>
      </w:r>
      <w:proofErr w:type="spellStart"/>
      <w:r w:rsidRPr="00F849F7">
        <w:t>i</w:t>
      </w:r>
      <w:proofErr w:type="spellEnd"/>
      <w:r w:rsidRPr="00F849F7">
        <w:t>++) {</w:t>
      </w:r>
    </w:p>
    <w:p w14:paraId="2A376DEA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new_available</w:t>
      </w:r>
      <w:proofErr w:type="spellEnd"/>
      <w:r w:rsidRPr="00F849F7">
        <w:t>[</w:t>
      </w:r>
      <w:proofErr w:type="spellStart"/>
      <w:r w:rsidRPr="00F849F7">
        <w:t>i</w:t>
      </w:r>
      <w:proofErr w:type="spellEnd"/>
      <w:r w:rsidRPr="00F849F7">
        <w:t>] -= request[</w:t>
      </w:r>
      <w:proofErr w:type="spellStart"/>
      <w:r w:rsidRPr="00F849F7">
        <w:t>i</w:t>
      </w:r>
      <w:proofErr w:type="spellEnd"/>
      <w:r w:rsidRPr="00F849F7">
        <w:t>];</w:t>
      </w:r>
    </w:p>
    <w:p w14:paraId="2B807A2F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new_allocation</w:t>
      </w:r>
      <w:proofErr w:type="spellEnd"/>
      <w:r w:rsidRPr="00F849F7">
        <w:t>[P][</w:t>
      </w:r>
      <w:proofErr w:type="spellStart"/>
      <w:r w:rsidRPr="00F849F7">
        <w:t>i</w:t>
      </w:r>
      <w:proofErr w:type="spellEnd"/>
      <w:r w:rsidRPr="00F849F7">
        <w:t>] += request[</w:t>
      </w:r>
      <w:proofErr w:type="spellStart"/>
      <w:r w:rsidRPr="00F849F7">
        <w:t>i</w:t>
      </w:r>
      <w:proofErr w:type="spellEnd"/>
      <w:r w:rsidRPr="00F849F7">
        <w:t>];</w:t>
      </w:r>
    </w:p>
    <w:p w14:paraId="7ADC1E2F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new_need</w:t>
      </w:r>
      <w:proofErr w:type="spellEnd"/>
      <w:r w:rsidRPr="00F849F7">
        <w:t>[P][</w:t>
      </w:r>
      <w:proofErr w:type="spellStart"/>
      <w:r w:rsidRPr="00F849F7">
        <w:t>i</w:t>
      </w:r>
      <w:proofErr w:type="spellEnd"/>
      <w:r w:rsidRPr="00F849F7">
        <w:t>] -= request[</w:t>
      </w:r>
      <w:proofErr w:type="spellStart"/>
      <w:r w:rsidRPr="00F849F7">
        <w:t>i</w:t>
      </w:r>
      <w:proofErr w:type="spellEnd"/>
      <w:r w:rsidRPr="00F849F7">
        <w:t>];</w:t>
      </w:r>
    </w:p>
    <w:p w14:paraId="697EEB5B" w14:textId="77777777" w:rsidR="00F849F7" w:rsidRPr="00F849F7" w:rsidRDefault="00F849F7" w:rsidP="00F849F7">
      <w:r w:rsidRPr="00F849F7">
        <w:t xml:space="preserve">            }</w:t>
      </w:r>
    </w:p>
    <w:p w14:paraId="4517ECAE" w14:textId="77777777" w:rsidR="00F849F7" w:rsidRPr="00F849F7" w:rsidRDefault="00F849F7" w:rsidP="00F849F7">
      <w:r w:rsidRPr="00F849F7">
        <w:t xml:space="preserve">            if (</w:t>
      </w:r>
      <w:proofErr w:type="spellStart"/>
      <w:r w:rsidRPr="00F849F7">
        <w:t>isDeadlock</w:t>
      </w:r>
      <w:proofErr w:type="spellEnd"/>
      <w:r w:rsidRPr="00F849F7">
        <w:t>(</w:t>
      </w:r>
      <w:proofErr w:type="spellStart"/>
      <w:r w:rsidRPr="00F849F7">
        <w:t>new_allocation</w:t>
      </w:r>
      <w:proofErr w:type="spellEnd"/>
      <w:r w:rsidRPr="00F849F7">
        <w:t xml:space="preserve">, </w:t>
      </w:r>
      <w:proofErr w:type="spellStart"/>
      <w:r w:rsidRPr="00F849F7">
        <w:t>new_max</w:t>
      </w:r>
      <w:proofErr w:type="spellEnd"/>
      <w:r w:rsidRPr="00F849F7">
        <w:t xml:space="preserve">, </w:t>
      </w:r>
      <w:proofErr w:type="spellStart"/>
      <w:r w:rsidRPr="00F849F7">
        <w:t>new_need</w:t>
      </w:r>
      <w:proofErr w:type="spellEnd"/>
      <w:r w:rsidRPr="00F849F7">
        <w:t xml:space="preserve">, </w:t>
      </w:r>
      <w:proofErr w:type="spellStart"/>
      <w:r w:rsidRPr="00F849F7">
        <w:t>new_available</w:t>
      </w:r>
      <w:proofErr w:type="spellEnd"/>
      <w:r w:rsidRPr="00F849F7">
        <w:t xml:space="preserve">, </w:t>
      </w:r>
      <w:proofErr w:type="spellStart"/>
      <w:r w:rsidRPr="00F849F7">
        <w:t>n_P</w:t>
      </w:r>
      <w:proofErr w:type="spellEnd"/>
      <w:r w:rsidRPr="00F849F7">
        <w:t xml:space="preserve">, </w:t>
      </w:r>
      <w:proofErr w:type="spellStart"/>
      <w:r w:rsidRPr="00F849F7">
        <w:t>n_R</w:t>
      </w:r>
      <w:proofErr w:type="spellEnd"/>
      <w:r w:rsidRPr="00F849F7">
        <w:t>)) {</w:t>
      </w:r>
    </w:p>
    <w:p w14:paraId="41DFBB42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System.out.println</w:t>
      </w:r>
      <w:proofErr w:type="spellEnd"/>
      <w:r w:rsidRPr="00F849F7">
        <w:t>("Request granted. System is in a safe state.");</w:t>
      </w:r>
    </w:p>
    <w:p w14:paraId="3F1FA9F8" w14:textId="77777777" w:rsidR="00F849F7" w:rsidRPr="00F849F7" w:rsidRDefault="00F849F7" w:rsidP="00F849F7"/>
    <w:p w14:paraId="3CC86483" w14:textId="77777777" w:rsidR="00F849F7" w:rsidRPr="00F849F7" w:rsidRDefault="00F849F7" w:rsidP="00F849F7">
      <w:r w:rsidRPr="00F849F7">
        <w:t xml:space="preserve">            } else {</w:t>
      </w:r>
    </w:p>
    <w:p w14:paraId="6EC4D220" w14:textId="77777777" w:rsidR="00F849F7" w:rsidRPr="00F849F7" w:rsidRDefault="00F849F7" w:rsidP="00F849F7">
      <w:r w:rsidRPr="00F849F7">
        <w:t xml:space="preserve">                </w:t>
      </w:r>
      <w:proofErr w:type="spellStart"/>
      <w:r w:rsidRPr="00F849F7">
        <w:t>System.out.println</w:t>
      </w:r>
      <w:proofErr w:type="spellEnd"/>
      <w:r w:rsidRPr="00F849F7">
        <w:t>("Request cannot be granted. System will enter an unsafe state.");</w:t>
      </w:r>
    </w:p>
    <w:p w14:paraId="0FBDFBFB" w14:textId="77777777" w:rsidR="00F849F7" w:rsidRPr="00F849F7" w:rsidRDefault="00F849F7" w:rsidP="00F849F7">
      <w:r w:rsidRPr="00F849F7">
        <w:t xml:space="preserve">            }</w:t>
      </w:r>
    </w:p>
    <w:p w14:paraId="06788475" w14:textId="77777777" w:rsidR="00F849F7" w:rsidRPr="00F849F7" w:rsidRDefault="00F849F7" w:rsidP="00F849F7">
      <w:r w:rsidRPr="00F849F7">
        <w:t xml:space="preserve">        } else {</w:t>
      </w:r>
    </w:p>
    <w:p w14:paraId="587E3FCA" w14:textId="77777777" w:rsidR="00F849F7" w:rsidRPr="00F849F7" w:rsidRDefault="00F849F7" w:rsidP="00F849F7">
      <w:r w:rsidRPr="00F849F7">
        <w:t xml:space="preserve">            </w:t>
      </w:r>
      <w:proofErr w:type="spellStart"/>
      <w:r w:rsidRPr="00F849F7">
        <w:t>System.out.println</w:t>
      </w:r>
      <w:proofErr w:type="spellEnd"/>
      <w:r w:rsidRPr="00F849F7">
        <w:t>("Invalid request. Request exceeds need or available resources.");</w:t>
      </w:r>
    </w:p>
    <w:p w14:paraId="7E620690" w14:textId="77777777" w:rsidR="00F849F7" w:rsidRPr="00F849F7" w:rsidRDefault="00F849F7" w:rsidP="00F849F7">
      <w:r w:rsidRPr="00F849F7">
        <w:t xml:space="preserve">        }</w:t>
      </w:r>
    </w:p>
    <w:p w14:paraId="11A2CEE2" w14:textId="77777777" w:rsidR="00F849F7" w:rsidRPr="00F849F7" w:rsidRDefault="00F849F7" w:rsidP="00F849F7">
      <w:r w:rsidRPr="00F849F7">
        <w:t xml:space="preserve">    }</w:t>
      </w:r>
    </w:p>
    <w:p w14:paraId="6FE695E3" w14:textId="2DE75E4A" w:rsidR="00387C77" w:rsidRPr="00F849F7" w:rsidRDefault="00F849F7" w:rsidP="00F849F7">
      <w:r w:rsidRPr="00F849F7">
        <w:t>}</w:t>
      </w:r>
    </w:p>
    <w:p w14:paraId="37066F8E" w14:textId="77777777" w:rsidR="00387C77" w:rsidRDefault="00387C77" w:rsidP="00387C77">
      <w:pPr>
        <w:jc w:val="center"/>
      </w:pPr>
    </w:p>
    <w:p w14:paraId="49920BFD" w14:textId="77777777" w:rsidR="00387C77" w:rsidRDefault="00387C77" w:rsidP="00387C77">
      <w:pPr>
        <w:jc w:val="center"/>
      </w:pPr>
    </w:p>
    <w:p w14:paraId="514A666E" w14:textId="77777777" w:rsidR="00387C77" w:rsidRDefault="00387C77" w:rsidP="00387C77">
      <w:pPr>
        <w:jc w:val="center"/>
      </w:pPr>
    </w:p>
    <w:p w14:paraId="2957C197" w14:textId="77777777" w:rsidR="00387C77" w:rsidRDefault="00387C77" w:rsidP="00387C77">
      <w:pPr>
        <w:jc w:val="center"/>
      </w:pPr>
    </w:p>
    <w:p w14:paraId="7734743C" w14:textId="77777777" w:rsidR="00387C77" w:rsidRDefault="00387C77" w:rsidP="00387C77">
      <w:pPr>
        <w:jc w:val="center"/>
      </w:pPr>
    </w:p>
    <w:p w14:paraId="0FBA17FB" w14:textId="77777777" w:rsidR="00387C77" w:rsidRDefault="00387C77" w:rsidP="00387C77">
      <w:pPr>
        <w:jc w:val="center"/>
      </w:pPr>
    </w:p>
    <w:p w14:paraId="58DD2A25" w14:textId="77777777" w:rsidR="00387C77" w:rsidRDefault="00387C77" w:rsidP="00387C77">
      <w:pPr>
        <w:jc w:val="center"/>
      </w:pPr>
    </w:p>
    <w:p w14:paraId="0FA5C43F" w14:textId="77777777" w:rsidR="00387C77" w:rsidRDefault="00387C77" w:rsidP="00387C77">
      <w:pPr>
        <w:jc w:val="center"/>
      </w:pPr>
    </w:p>
    <w:p w14:paraId="216D0410" w14:textId="77777777" w:rsidR="00387C77" w:rsidRDefault="00387C77" w:rsidP="00387C77">
      <w:pPr>
        <w:jc w:val="center"/>
      </w:pPr>
    </w:p>
    <w:p w14:paraId="686AECCA" w14:textId="77777777" w:rsidR="00387C77" w:rsidRDefault="00387C77" w:rsidP="00387C77">
      <w:pPr>
        <w:jc w:val="center"/>
      </w:pPr>
    </w:p>
    <w:p w14:paraId="617A6084" w14:textId="77777777" w:rsidR="00387C77" w:rsidRDefault="00387C77" w:rsidP="00387C77">
      <w:pPr>
        <w:jc w:val="center"/>
      </w:pPr>
    </w:p>
    <w:p w14:paraId="4FAD5CBF" w14:textId="77777777" w:rsidR="00387C77" w:rsidRDefault="00387C77" w:rsidP="00387C77">
      <w:pPr>
        <w:jc w:val="center"/>
      </w:pPr>
    </w:p>
    <w:p w14:paraId="50B2B8EA" w14:textId="77777777" w:rsidR="00387C77" w:rsidRDefault="00387C77" w:rsidP="00387C77">
      <w:pPr>
        <w:jc w:val="center"/>
      </w:pPr>
    </w:p>
    <w:p w14:paraId="378E9213" w14:textId="48CBE23A" w:rsidR="00387C77" w:rsidRDefault="00387C77" w:rsidP="00387C77">
      <w:pPr>
        <w:jc w:val="center"/>
        <w:rPr>
          <w:b/>
          <w:bCs/>
          <w:color w:val="476166" w:themeColor="accent1"/>
          <w:sz w:val="40"/>
          <w:szCs w:val="40"/>
        </w:rPr>
      </w:pPr>
      <w:r>
        <w:t xml:space="preserve"> </w:t>
      </w:r>
      <w:r w:rsidRPr="00387C77">
        <w:rPr>
          <w:b/>
          <w:bCs/>
          <w:color w:val="476166" w:themeColor="accent1"/>
          <w:sz w:val="40"/>
          <w:szCs w:val="40"/>
        </w:rPr>
        <w:t>How to Use</w:t>
      </w:r>
    </w:p>
    <w:p w14:paraId="301F7DA0" w14:textId="77777777" w:rsidR="00387C77" w:rsidRDefault="00387C77" w:rsidP="00387C77">
      <w:pPr>
        <w:jc w:val="center"/>
        <w:rPr>
          <w:b/>
          <w:bCs/>
          <w:color w:val="476166" w:themeColor="accent1"/>
          <w:sz w:val="40"/>
          <w:szCs w:val="40"/>
        </w:rPr>
      </w:pPr>
    </w:p>
    <w:p w14:paraId="35E74F71" w14:textId="77777777" w:rsidR="00387C77" w:rsidRDefault="00387C77" w:rsidP="00387C77">
      <w:pPr>
        <w:rPr>
          <w:b/>
          <w:bCs/>
          <w:color w:val="476166" w:themeColor="accent1"/>
          <w:sz w:val="40"/>
          <w:szCs w:val="40"/>
        </w:rPr>
      </w:pPr>
    </w:p>
    <w:p w14:paraId="22814425" w14:textId="77777777" w:rsidR="00387C77" w:rsidRPr="00387C77" w:rsidRDefault="00387C77" w:rsidP="00387C77">
      <w:pPr>
        <w:numPr>
          <w:ilvl w:val="0"/>
          <w:numId w:val="7"/>
        </w:numPr>
        <w:rPr>
          <w:sz w:val="40"/>
          <w:szCs w:val="40"/>
        </w:rPr>
      </w:pPr>
      <w:r w:rsidRPr="00387C77">
        <w:rPr>
          <w:sz w:val="40"/>
          <w:szCs w:val="40"/>
        </w:rPr>
        <w:t> The program will guide you through the input process. You will be prompted to enter:</w:t>
      </w:r>
    </w:p>
    <w:p w14:paraId="541FF623" w14:textId="77777777" w:rsidR="00387C77" w:rsidRPr="00387C77" w:rsidRDefault="00387C77" w:rsidP="00387C77">
      <w:pPr>
        <w:numPr>
          <w:ilvl w:val="1"/>
          <w:numId w:val="7"/>
        </w:numPr>
        <w:rPr>
          <w:sz w:val="32"/>
          <w:szCs w:val="32"/>
        </w:rPr>
      </w:pPr>
      <w:r w:rsidRPr="00387C77">
        <w:rPr>
          <w:sz w:val="32"/>
          <w:szCs w:val="32"/>
        </w:rPr>
        <w:t>The number of processes.</w:t>
      </w:r>
    </w:p>
    <w:p w14:paraId="69328D7B" w14:textId="77777777" w:rsidR="00387C77" w:rsidRPr="00387C77" w:rsidRDefault="00387C77" w:rsidP="00387C77">
      <w:pPr>
        <w:numPr>
          <w:ilvl w:val="1"/>
          <w:numId w:val="7"/>
        </w:numPr>
        <w:rPr>
          <w:sz w:val="32"/>
          <w:szCs w:val="32"/>
        </w:rPr>
      </w:pPr>
      <w:r w:rsidRPr="00387C77">
        <w:rPr>
          <w:sz w:val="32"/>
          <w:szCs w:val="32"/>
        </w:rPr>
        <w:t>The number of resources.</w:t>
      </w:r>
    </w:p>
    <w:p w14:paraId="536A8FAF" w14:textId="77777777" w:rsidR="00387C77" w:rsidRPr="00387C77" w:rsidRDefault="00387C77" w:rsidP="00387C77">
      <w:pPr>
        <w:numPr>
          <w:ilvl w:val="1"/>
          <w:numId w:val="7"/>
        </w:numPr>
        <w:rPr>
          <w:sz w:val="32"/>
          <w:szCs w:val="32"/>
        </w:rPr>
      </w:pPr>
      <w:r w:rsidRPr="00387C77">
        <w:rPr>
          <w:sz w:val="32"/>
          <w:szCs w:val="32"/>
        </w:rPr>
        <w:t>The available resources for each resource type (space-separated values).</w:t>
      </w:r>
    </w:p>
    <w:p w14:paraId="3A170AE9" w14:textId="77777777" w:rsidR="00387C77" w:rsidRPr="00387C77" w:rsidRDefault="00387C77" w:rsidP="00387C77">
      <w:pPr>
        <w:numPr>
          <w:ilvl w:val="1"/>
          <w:numId w:val="7"/>
        </w:numPr>
        <w:rPr>
          <w:sz w:val="32"/>
          <w:szCs w:val="32"/>
        </w:rPr>
      </w:pPr>
      <w:r w:rsidRPr="00387C77">
        <w:rPr>
          <w:sz w:val="32"/>
          <w:szCs w:val="32"/>
        </w:rPr>
        <w:t>The maximum resource needs matrix (row by row, space-separated values).</w:t>
      </w:r>
    </w:p>
    <w:p w14:paraId="210A5A6C" w14:textId="77777777" w:rsidR="00387C77" w:rsidRPr="00387C77" w:rsidRDefault="00387C77" w:rsidP="00387C77">
      <w:pPr>
        <w:numPr>
          <w:ilvl w:val="1"/>
          <w:numId w:val="7"/>
        </w:numPr>
        <w:rPr>
          <w:sz w:val="32"/>
          <w:szCs w:val="32"/>
        </w:rPr>
      </w:pPr>
      <w:r w:rsidRPr="00387C77">
        <w:rPr>
          <w:sz w:val="32"/>
          <w:szCs w:val="32"/>
        </w:rPr>
        <w:t>The current allocation matrix (row by row, space-separated values).</w:t>
      </w:r>
    </w:p>
    <w:p w14:paraId="15B22DD7" w14:textId="77777777" w:rsidR="0079571B" w:rsidRDefault="0079571B" w:rsidP="0079571B">
      <w:pPr>
        <w:ind w:left="720"/>
        <w:rPr>
          <w:sz w:val="40"/>
          <w:szCs w:val="40"/>
        </w:rPr>
      </w:pPr>
    </w:p>
    <w:p w14:paraId="11C30EB0" w14:textId="6B64D0FB" w:rsidR="00315DC0" w:rsidRDefault="00387C77" w:rsidP="00387C77">
      <w:pPr>
        <w:numPr>
          <w:ilvl w:val="0"/>
          <w:numId w:val="7"/>
        </w:numPr>
        <w:rPr>
          <w:sz w:val="40"/>
          <w:szCs w:val="40"/>
        </w:rPr>
      </w:pPr>
      <w:r w:rsidRPr="00387C77">
        <w:rPr>
          <w:sz w:val="40"/>
          <w:szCs w:val="40"/>
        </w:rPr>
        <w:t>Review Results: </w:t>
      </w:r>
    </w:p>
    <w:p w14:paraId="253BA98B" w14:textId="63496560" w:rsidR="00387C77" w:rsidRPr="00387C77" w:rsidRDefault="00387C77" w:rsidP="00315DC0">
      <w:pPr>
        <w:ind w:left="360"/>
        <w:rPr>
          <w:sz w:val="40"/>
          <w:szCs w:val="40"/>
        </w:rPr>
      </w:pPr>
      <w:r w:rsidRPr="00387C77">
        <w:rPr>
          <w:sz w:val="32"/>
          <w:szCs w:val="32"/>
        </w:rPr>
        <w:t>After you enter the input, the program will display the resource matrices, the deadlock detection result, the safe sequence (if one exists), and will allow you to simulate a resource request</w:t>
      </w:r>
      <w:r w:rsidRPr="00387C77">
        <w:rPr>
          <w:sz w:val="40"/>
          <w:szCs w:val="40"/>
        </w:rPr>
        <w:t>.</w:t>
      </w:r>
    </w:p>
    <w:p w14:paraId="0246EF19" w14:textId="77777777" w:rsidR="0079571B" w:rsidRDefault="0079571B" w:rsidP="0079571B">
      <w:pPr>
        <w:ind w:left="720"/>
        <w:rPr>
          <w:sz w:val="40"/>
          <w:szCs w:val="40"/>
        </w:rPr>
      </w:pPr>
    </w:p>
    <w:p w14:paraId="1CB1CAAC" w14:textId="32AF1860" w:rsidR="00315DC0" w:rsidRDefault="00387C77" w:rsidP="00387C77">
      <w:pPr>
        <w:numPr>
          <w:ilvl w:val="0"/>
          <w:numId w:val="7"/>
        </w:numPr>
        <w:rPr>
          <w:sz w:val="40"/>
          <w:szCs w:val="40"/>
        </w:rPr>
      </w:pPr>
      <w:r w:rsidRPr="00387C77">
        <w:rPr>
          <w:sz w:val="40"/>
          <w:szCs w:val="40"/>
        </w:rPr>
        <w:t>Error Handling: </w:t>
      </w:r>
    </w:p>
    <w:p w14:paraId="7CE3F7D5" w14:textId="5E707E80" w:rsidR="00387C77" w:rsidRPr="00387C77" w:rsidRDefault="00387C77" w:rsidP="00315DC0">
      <w:pPr>
        <w:ind w:left="360"/>
        <w:rPr>
          <w:sz w:val="32"/>
          <w:szCs w:val="32"/>
        </w:rPr>
      </w:pPr>
      <w:r w:rsidRPr="00387C77">
        <w:rPr>
          <w:sz w:val="32"/>
          <w:szCs w:val="32"/>
        </w:rPr>
        <w:t>The program includes error handling. If you enter invalid data (e.g., negative numbers, allocation exceeding max needs or available resources), you'll see an error message, and the program will stop.</w:t>
      </w:r>
    </w:p>
    <w:p w14:paraId="2854F5FD" w14:textId="39C3D034" w:rsidR="00387C77" w:rsidRDefault="00315DC0" w:rsidP="00387C77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1EB60B71" w14:textId="77777777" w:rsidR="00315DC0" w:rsidRDefault="00315DC0" w:rsidP="00387C77">
      <w:pPr>
        <w:rPr>
          <w:sz w:val="40"/>
          <w:szCs w:val="40"/>
        </w:rPr>
      </w:pPr>
    </w:p>
    <w:p w14:paraId="442E022A" w14:textId="77777777" w:rsidR="00CB7E6C" w:rsidRDefault="00CB7E6C" w:rsidP="00387C77">
      <w:pPr>
        <w:rPr>
          <w:sz w:val="40"/>
          <w:szCs w:val="40"/>
        </w:rPr>
      </w:pPr>
    </w:p>
    <w:p w14:paraId="4B7C12C3" w14:textId="77777777" w:rsidR="00A216BC" w:rsidRDefault="00A216BC" w:rsidP="00387C77">
      <w:pPr>
        <w:rPr>
          <w:sz w:val="40"/>
          <w:szCs w:val="40"/>
        </w:rPr>
      </w:pPr>
    </w:p>
    <w:p w14:paraId="05FD37CC" w14:textId="77777777" w:rsidR="00A216BC" w:rsidRDefault="00A216BC" w:rsidP="00387C77">
      <w:pPr>
        <w:rPr>
          <w:sz w:val="40"/>
          <w:szCs w:val="40"/>
        </w:rPr>
      </w:pPr>
    </w:p>
    <w:p w14:paraId="155F0257" w14:textId="77777777" w:rsidR="00A216BC" w:rsidRDefault="00A216BC" w:rsidP="00387C77">
      <w:pPr>
        <w:rPr>
          <w:sz w:val="40"/>
          <w:szCs w:val="40"/>
        </w:rPr>
      </w:pPr>
    </w:p>
    <w:p w14:paraId="2E877DF1" w14:textId="77777777" w:rsidR="00A216BC" w:rsidRDefault="00A216BC" w:rsidP="00387C77">
      <w:pPr>
        <w:rPr>
          <w:sz w:val="40"/>
          <w:szCs w:val="40"/>
        </w:rPr>
      </w:pPr>
    </w:p>
    <w:p w14:paraId="113FC4C4" w14:textId="77777777" w:rsidR="00A216BC" w:rsidRDefault="00A216BC" w:rsidP="00387C77">
      <w:pPr>
        <w:rPr>
          <w:sz w:val="40"/>
          <w:szCs w:val="40"/>
        </w:rPr>
      </w:pPr>
    </w:p>
    <w:p w14:paraId="124519DF" w14:textId="77777777" w:rsidR="00A216BC" w:rsidRDefault="00A216BC" w:rsidP="00387C77">
      <w:pPr>
        <w:rPr>
          <w:sz w:val="40"/>
          <w:szCs w:val="40"/>
        </w:rPr>
      </w:pPr>
    </w:p>
    <w:p w14:paraId="54D3A20C" w14:textId="77777777" w:rsidR="00A216BC" w:rsidRDefault="00A216BC" w:rsidP="00387C77">
      <w:pPr>
        <w:rPr>
          <w:sz w:val="40"/>
          <w:szCs w:val="40"/>
        </w:rPr>
      </w:pPr>
    </w:p>
    <w:p w14:paraId="1637849A" w14:textId="4FAE31B1" w:rsidR="00315DC0" w:rsidRDefault="00315DC0" w:rsidP="004049FC">
      <w:pPr>
        <w:jc w:val="center"/>
        <w:rPr>
          <w:b/>
          <w:bCs/>
          <w:color w:val="476166" w:themeColor="accent1"/>
          <w:sz w:val="40"/>
          <w:szCs w:val="40"/>
        </w:rPr>
      </w:pPr>
      <w:r w:rsidRPr="00315DC0">
        <w:rPr>
          <w:b/>
          <w:bCs/>
          <w:color w:val="476166" w:themeColor="accent1"/>
          <w:sz w:val="40"/>
          <w:szCs w:val="40"/>
        </w:rPr>
        <w:lastRenderedPageBreak/>
        <w:t>Testing</w:t>
      </w:r>
    </w:p>
    <w:p w14:paraId="41EB8604" w14:textId="77777777" w:rsidR="00315DC0" w:rsidRDefault="00315DC0" w:rsidP="00315DC0">
      <w:pPr>
        <w:jc w:val="center"/>
        <w:rPr>
          <w:b/>
          <w:bCs/>
          <w:color w:val="476166" w:themeColor="accent1"/>
          <w:sz w:val="40"/>
          <w:szCs w:val="40"/>
        </w:rPr>
      </w:pPr>
    </w:p>
    <w:p w14:paraId="0DE0F529" w14:textId="0A29DC85" w:rsidR="00315DC0" w:rsidRDefault="00315DC0" w:rsidP="00315DC0">
      <w:pPr>
        <w:rPr>
          <w:b/>
          <w:bCs/>
          <w:color w:val="476166" w:themeColor="accent1"/>
          <w:sz w:val="40"/>
          <w:szCs w:val="40"/>
        </w:rPr>
      </w:pPr>
      <w:r>
        <w:rPr>
          <w:b/>
          <w:bCs/>
          <w:color w:val="476166" w:themeColor="accent1"/>
          <w:sz w:val="40"/>
          <w:szCs w:val="40"/>
        </w:rPr>
        <w:t xml:space="preserve"> </w:t>
      </w:r>
    </w:p>
    <w:p w14:paraId="019DE727" w14:textId="455FB22F" w:rsidR="00A22984" w:rsidRPr="004049FC" w:rsidRDefault="00315DC0" w:rsidP="004049FC">
      <w:pPr>
        <w:numPr>
          <w:ilvl w:val="0"/>
          <w:numId w:val="8"/>
        </w:numPr>
        <w:rPr>
          <w:b/>
          <w:bCs/>
          <w:color w:val="476166" w:themeColor="accent1"/>
          <w:sz w:val="40"/>
          <w:szCs w:val="40"/>
        </w:rPr>
      </w:pPr>
      <w:r w:rsidRPr="00315DC0">
        <w:rPr>
          <w:b/>
          <w:bCs/>
          <w:color w:val="476166" w:themeColor="accent1"/>
          <w:sz w:val="40"/>
          <w:szCs w:val="40"/>
        </w:rPr>
        <w:t>Test Case 1 (Safe State):</w:t>
      </w:r>
      <w:r w:rsidR="004049FC" w:rsidRPr="004049FC">
        <w:drawing>
          <wp:anchor distT="0" distB="0" distL="114300" distR="114300" simplePos="0" relativeHeight="251668480" behindDoc="1" locked="0" layoutInCell="1" allowOverlap="1" wp14:anchorId="6484BD73" wp14:editId="59F550BC">
            <wp:simplePos x="0" y="0"/>
            <wp:positionH relativeFrom="column">
              <wp:posOffset>-221842</wp:posOffset>
            </wp:positionH>
            <wp:positionV relativeFrom="paragraph">
              <wp:posOffset>436025</wp:posOffset>
            </wp:positionV>
            <wp:extent cx="3449320" cy="4069715"/>
            <wp:effectExtent l="0" t="0" r="0" b="6985"/>
            <wp:wrapTopAndBottom/>
            <wp:docPr id="139159511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5115" name="Picture 1" descr="A screenshot of a computer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9FC" w:rsidRPr="004049FC">
        <w:drawing>
          <wp:anchor distT="0" distB="0" distL="114300" distR="114300" simplePos="0" relativeHeight="251669504" behindDoc="1" locked="0" layoutInCell="1" allowOverlap="1" wp14:anchorId="2D66EBB0" wp14:editId="538EE481">
            <wp:simplePos x="0" y="0"/>
            <wp:positionH relativeFrom="column">
              <wp:posOffset>3227938</wp:posOffset>
            </wp:positionH>
            <wp:positionV relativeFrom="paragraph">
              <wp:posOffset>689824</wp:posOffset>
            </wp:positionV>
            <wp:extent cx="3921125" cy="3738245"/>
            <wp:effectExtent l="0" t="0" r="3175" b="0"/>
            <wp:wrapTight wrapText="bothSides">
              <wp:wrapPolygon edited="0">
                <wp:start x="0" y="0"/>
                <wp:lineTo x="0" y="21464"/>
                <wp:lineTo x="21513" y="21464"/>
                <wp:lineTo x="21513" y="0"/>
                <wp:lineTo x="0" y="0"/>
              </wp:wrapPolygon>
            </wp:wrapTight>
            <wp:docPr id="17287839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3914" name="Picture 1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70E88" w14:textId="2E4689ED" w:rsidR="00A216BC" w:rsidRDefault="00A216BC" w:rsidP="00A216BC">
      <w:pPr>
        <w:ind w:left="720"/>
        <w:rPr>
          <w:b/>
          <w:bCs/>
          <w:color w:val="476166" w:themeColor="accent1"/>
          <w:sz w:val="36"/>
          <w:szCs w:val="36"/>
        </w:rPr>
        <w:sectPr w:rsidR="00A216BC" w:rsidSect="004049FC">
          <w:type w:val="continuous"/>
          <w:pgSz w:w="12240" w:h="15840" w:code="1"/>
          <w:pgMar w:top="720" w:right="720" w:bottom="720" w:left="720" w:header="0" w:footer="0" w:gutter="0"/>
          <w:cols w:space="708"/>
          <w:titlePg/>
          <w:docGrid w:linePitch="360"/>
        </w:sectPr>
      </w:pPr>
    </w:p>
    <w:p w14:paraId="7E45586F" w14:textId="19CF6B9A" w:rsidR="00A216BC" w:rsidRDefault="00A216BC" w:rsidP="00315DC0">
      <w:pPr>
        <w:numPr>
          <w:ilvl w:val="0"/>
          <w:numId w:val="8"/>
        </w:numPr>
        <w:rPr>
          <w:b/>
          <w:bCs/>
          <w:color w:val="476166" w:themeColor="accent1"/>
          <w:sz w:val="40"/>
          <w:szCs w:val="40"/>
        </w:rPr>
        <w:sectPr w:rsidR="00A216BC" w:rsidSect="00A216BC">
          <w:type w:val="continuous"/>
          <w:pgSz w:w="12240" w:h="15840" w:code="1"/>
          <w:pgMar w:top="720" w:right="720" w:bottom="0" w:left="720" w:header="0" w:footer="0" w:gutter="0"/>
          <w:cols w:num="2" w:space="708"/>
          <w:titlePg/>
          <w:docGrid w:linePitch="360"/>
        </w:sectPr>
      </w:pPr>
    </w:p>
    <w:p w14:paraId="30E0F1FB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38D9CB68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10F78E3F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43E05163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67AD8AA9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1FB6F79C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15F4F8CF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175453B2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51C5AE9C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50155D50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2CAD2F7D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22F657FB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316AE79E" w14:textId="77777777" w:rsidR="004049FC" w:rsidRDefault="004049FC" w:rsidP="004049FC">
      <w:pPr>
        <w:ind w:left="360"/>
        <w:rPr>
          <w:b/>
          <w:bCs/>
          <w:color w:val="476166" w:themeColor="accent1"/>
          <w:sz w:val="40"/>
          <w:szCs w:val="40"/>
        </w:rPr>
      </w:pPr>
    </w:p>
    <w:p w14:paraId="49D801CE" w14:textId="4EC909A5" w:rsidR="00315DC0" w:rsidRDefault="00315DC0" w:rsidP="00315DC0">
      <w:pPr>
        <w:numPr>
          <w:ilvl w:val="0"/>
          <w:numId w:val="8"/>
        </w:numPr>
        <w:rPr>
          <w:b/>
          <w:bCs/>
          <w:color w:val="476166" w:themeColor="accent1"/>
          <w:sz w:val="40"/>
          <w:szCs w:val="40"/>
        </w:rPr>
      </w:pPr>
      <w:r w:rsidRPr="00315DC0">
        <w:rPr>
          <w:b/>
          <w:bCs/>
          <w:color w:val="476166" w:themeColor="accent1"/>
          <w:sz w:val="40"/>
          <w:szCs w:val="40"/>
        </w:rPr>
        <w:lastRenderedPageBreak/>
        <w:t>Test Case 2 (Deadlock): </w:t>
      </w:r>
    </w:p>
    <w:p w14:paraId="7B80576B" w14:textId="1474D5C8" w:rsidR="004049FC" w:rsidRDefault="004049FC" w:rsidP="004049FC">
      <w:pPr>
        <w:ind w:left="720"/>
        <w:rPr>
          <w:b/>
          <w:bCs/>
          <w:color w:val="476166" w:themeColor="accent1"/>
          <w:sz w:val="40"/>
          <w:szCs w:val="40"/>
        </w:rPr>
      </w:pPr>
      <w:r>
        <w:rPr>
          <w:b/>
          <w:bCs/>
          <w:noProof/>
          <w:color w:val="476166" w:themeColor="accent1"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3602E1F2" wp14:editId="0E63BD01">
            <wp:simplePos x="0" y="0"/>
            <wp:positionH relativeFrom="column">
              <wp:posOffset>3646805</wp:posOffset>
            </wp:positionH>
            <wp:positionV relativeFrom="paragraph">
              <wp:posOffset>578485</wp:posOffset>
            </wp:positionV>
            <wp:extent cx="3327400" cy="4088765"/>
            <wp:effectExtent l="0" t="0" r="6350" b="6985"/>
            <wp:wrapSquare wrapText="bothSides"/>
            <wp:docPr id="180536484" name="Picture 5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6484" name="Picture 5" descr="A screenshot of a computer program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D13A0" w14:textId="517AF2BB" w:rsidR="0079571B" w:rsidRDefault="004049FC" w:rsidP="0079571B">
      <w:pPr>
        <w:rPr>
          <w:b/>
          <w:bCs/>
          <w:color w:val="476166" w:themeColor="accent1"/>
          <w:sz w:val="40"/>
          <w:szCs w:val="40"/>
        </w:rPr>
      </w:pPr>
      <w:r>
        <w:rPr>
          <w:b/>
          <w:bCs/>
          <w:noProof/>
          <w:color w:val="476166" w:themeColor="accent1"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74C0B066" wp14:editId="5715D9AD">
            <wp:simplePos x="0" y="0"/>
            <wp:positionH relativeFrom="column">
              <wp:posOffset>-227965</wp:posOffset>
            </wp:positionH>
            <wp:positionV relativeFrom="paragraph">
              <wp:posOffset>215900</wp:posOffset>
            </wp:positionV>
            <wp:extent cx="3538220" cy="4088765"/>
            <wp:effectExtent l="0" t="0" r="5715" b="889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872318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18407" name="Picture 187231840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09C3A" w14:textId="4B11451F" w:rsidR="0079571B" w:rsidRDefault="0079571B" w:rsidP="0079571B">
      <w:pPr>
        <w:rPr>
          <w:b/>
          <w:bCs/>
          <w:color w:val="476166" w:themeColor="accent1"/>
          <w:sz w:val="40"/>
          <w:szCs w:val="40"/>
        </w:rPr>
      </w:pPr>
    </w:p>
    <w:p w14:paraId="28A30B8C" w14:textId="311012C1" w:rsidR="00315DC0" w:rsidRDefault="00315DC0" w:rsidP="00315DC0">
      <w:pPr>
        <w:ind w:left="720"/>
        <w:rPr>
          <w:b/>
          <w:bCs/>
          <w:color w:val="476166" w:themeColor="accent1"/>
          <w:sz w:val="40"/>
          <w:szCs w:val="40"/>
        </w:rPr>
      </w:pPr>
    </w:p>
    <w:p w14:paraId="77EF8CFD" w14:textId="4CD93032" w:rsidR="00315DC0" w:rsidRDefault="00315DC0" w:rsidP="00315DC0">
      <w:pPr>
        <w:numPr>
          <w:ilvl w:val="0"/>
          <w:numId w:val="8"/>
        </w:numPr>
        <w:rPr>
          <w:b/>
          <w:bCs/>
          <w:color w:val="476166" w:themeColor="accent1"/>
          <w:sz w:val="40"/>
          <w:szCs w:val="40"/>
        </w:rPr>
      </w:pPr>
      <w:r w:rsidRPr="00315DC0">
        <w:rPr>
          <w:b/>
          <w:bCs/>
          <w:color w:val="476166" w:themeColor="accent1"/>
          <w:sz w:val="40"/>
          <w:szCs w:val="40"/>
        </w:rPr>
        <w:t>Test Case 3 (Invalid Input):</w:t>
      </w:r>
    </w:p>
    <w:p w14:paraId="5699BADF" w14:textId="11436047" w:rsidR="00315DC0" w:rsidRDefault="004049FC" w:rsidP="00315DC0">
      <w:pPr>
        <w:rPr>
          <w:b/>
          <w:bCs/>
          <w:color w:val="476166" w:themeColor="accent1"/>
          <w:sz w:val="40"/>
          <w:szCs w:val="40"/>
        </w:rPr>
      </w:pPr>
      <w:r w:rsidRPr="004049FC">
        <w:rPr>
          <w:b/>
          <w:bCs/>
          <w:color w:val="476166" w:themeColor="accent1"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16B3F125" wp14:editId="49472938">
            <wp:simplePos x="0" y="0"/>
            <wp:positionH relativeFrom="column">
              <wp:posOffset>941705</wp:posOffset>
            </wp:positionH>
            <wp:positionV relativeFrom="paragraph">
              <wp:posOffset>201930</wp:posOffset>
            </wp:positionV>
            <wp:extent cx="4839926" cy="3303336"/>
            <wp:effectExtent l="0" t="0" r="0" b="0"/>
            <wp:wrapNone/>
            <wp:docPr id="79276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6732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26" cy="3303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91426" w14:textId="611C2EFC" w:rsidR="00315DC0" w:rsidRPr="00315DC0" w:rsidRDefault="00315DC0" w:rsidP="00315DC0">
      <w:pPr>
        <w:rPr>
          <w:b/>
          <w:bCs/>
          <w:color w:val="476166" w:themeColor="accent1"/>
          <w:sz w:val="40"/>
          <w:szCs w:val="40"/>
        </w:rPr>
      </w:pPr>
    </w:p>
    <w:sectPr w:rsidR="00315DC0" w:rsidRPr="00315DC0" w:rsidSect="00A909D1">
      <w:type w:val="continuous"/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26AFD0" w14:textId="77777777" w:rsidR="00F12FB7" w:rsidRDefault="00F12FB7" w:rsidP="00E74B29">
      <w:r>
        <w:separator/>
      </w:r>
    </w:p>
  </w:endnote>
  <w:endnote w:type="continuationSeparator" w:id="0">
    <w:p w14:paraId="47C5F292" w14:textId="77777777" w:rsidR="00F12FB7" w:rsidRDefault="00F12FB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4AE64D" w14:textId="77777777" w:rsidR="00F12FB7" w:rsidRDefault="00F12FB7" w:rsidP="00E74B29">
      <w:r>
        <w:separator/>
      </w:r>
    </w:p>
  </w:footnote>
  <w:footnote w:type="continuationSeparator" w:id="0">
    <w:p w14:paraId="28F4A320" w14:textId="77777777" w:rsidR="00F12FB7" w:rsidRDefault="00F12FB7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2679A"/>
    <w:multiLevelType w:val="multilevel"/>
    <w:tmpl w:val="B98CA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1C64A1"/>
    <w:multiLevelType w:val="multilevel"/>
    <w:tmpl w:val="7102C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D54B39"/>
    <w:multiLevelType w:val="multilevel"/>
    <w:tmpl w:val="3F283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345217"/>
    <w:multiLevelType w:val="multilevel"/>
    <w:tmpl w:val="E6B09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8A1D89"/>
    <w:multiLevelType w:val="hybridMultilevel"/>
    <w:tmpl w:val="76724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0617A0"/>
    <w:multiLevelType w:val="multilevel"/>
    <w:tmpl w:val="109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835F61"/>
    <w:multiLevelType w:val="multilevel"/>
    <w:tmpl w:val="9222A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646DD0"/>
    <w:multiLevelType w:val="multilevel"/>
    <w:tmpl w:val="42D44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495468">
    <w:abstractNumId w:val="1"/>
  </w:num>
  <w:num w:numId="2" w16cid:durableId="1573928785">
    <w:abstractNumId w:val="2"/>
  </w:num>
  <w:num w:numId="3" w16cid:durableId="1262959017">
    <w:abstractNumId w:val="3"/>
  </w:num>
  <w:num w:numId="4" w16cid:durableId="114831665">
    <w:abstractNumId w:val="8"/>
  </w:num>
  <w:num w:numId="5" w16cid:durableId="2143882935">
    <w:abstractNumId w:val="0"/>
  </w:num>
  <w:num w:numId="6" w16cid:durableId="1038168359">
    <w:abstractNumId w:val="7"/>
  </w:num>
  <w:num w:numId="7" w16cid:durableId="629215165">
    <w:abstractNumId w:val="4"/>
  </w:num>
  <w:num w:numId="8" w16cid:durableId="257101512">
    <w:abstractNumId w:val="6"/>
  </w:num>
  <w:num w:numId="9" w16cid:durableId="18185673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593"/>
    <w:rsid w:val="00086FA5"/>
    <w:rsid w:val="000E4641"/>
    <w:rsid w:val="00151F66"/>
    <w:rsid w:val="00177F8D"/>
    <w:rsid w:val="00185F4A"/>
    <w:rsid w:val="001E097E"/>
    <w:rsid w:val="001F4B42"/>
    <w:rsid w:val="00263B1F"/>
    <w:rsid w:val="002D2200"/>
    <w:rsid w:val="00315DC0"/>
    <w:rsid w:val="00387C77"/>
    <w:rsid w:val="004049FC"/>
    <w:rsid w:val="0040564B"/>
    <w:rsid w:val="00446E1A"/>
    <w:rsid w:val="0048120C"/>
    <w:rsid w:val="004909D9"/>
    <w:rsid w:val="004C542F"/>
    <w:rsid w:val="004C5781"/>
    <w:rsid w:val="00521481"/>
    <w:rsid w:val="005E598B"/>
    <w:rsid w:val="00665110"/>
    <w:rsid w:val="006709F1"/>
    <w:rsid w:val="006712F5"/>
    <w:rsid w:val="006B3473"/>
    <w:rsid w:val="006C60E6"/>
    <w:rsid w:val="0073526E"/>
    <w:rsid w:val="0079571B"/>
    <w:rsid w:val="007E7573"/>
    <w:rsid w:val="00837914"/>
    <w:rsid w:val="00874FE7"/>
    <w:rsid w:val="008D2021"/>
    <w:rsid w:val="00952F7D"/>
    <w:rsid w:val="009A38BA"/>
    <w:rsid w:val="00A216BC"/>
    <w:rsid w:val="00A22984"/>
    <w:rsid w:val="00A61A31"/>
    <w:rsid w:val="00A909D1"/>
    <w:rsid w:val="00B43E11"/>
    <w:rsid w:val="00BC1E80"/>
    <w:rsid w:val="00BE53A3"/>
    <w:rsid w:val="00BF333D"/>
    <w:rsid w:val="00C5213A"/>
    <w:rsid w:val="00C71E2C"/>
    <w:rsid w:val="00CB7E6C"/>
    <w:rsid w:val="00D43125"/>
    <w:rsid w:val="00D66A3A"/>
    <w:rsid w:val="00D96948"/>
    <w:rsid w:val="00DF198B"/>
    <w:rsid w:val="00E74B29"/>
    <w:rsid w:val="00EA0593"/>
    <w:rsid w:val="00EB7C2B"/>
    <w:rsid w:val="00EC28E9"/>
    <w:rsid w:val="00F12FB7"/>
    <w:rsid w:val="00F331CA"/>
    <w:rsid w:val="00F43D9E"/>
    <w:rsid w:val="00F81807"/>
    <w:rsid w:val="00F849F7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CAF2DC6"/>
  <w15:chartTrackingRefBased/>
  <w15:docId w15:val="{167F533D-C7BB-453F-9B6F-C33C187E7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6712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tath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6A6BA91CC6B4DE1BB79309F8BBB86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D35D81-0D89-42C2-ADAC-C4236B738895}"/>
      </w:docPartPr>
      <w:docPartBody>
        <w:p w:rsidR="00193B38" w:rsidRDefault="00000000">
          <w:pPr>
            <w:pStyle w:val="A6A6BA91CC6B4DE1BB79309F8BBB86B2"/>
          </w:pPr>
          <w:r w:rsidRPr="00DF198B">
            <w:t>—</w:t>
          </w:r>
        </w:p>
      </w:docPartBody>
    </w:docPart>
    <w:docPart>
      <w:docPartPr>
        <w:name w:val="0C781DC1C23A4EAE81F888A6B21B49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58259A-109F-42CF-9DD0-493314895633}"/>
      </w:docPartPr>
      <w:docPartBody>
        <w:p w:rsidR="00193B38" w:rsidRDefault="00000000">
          <w:pPr>
            <w:pStyle w:val="0C781DC1C23A4EAE81F888A6B21B49EC"/>
          </w:pPr>
          <w:r w:rsidRPr="00DF198B">
            <w:t>—</w:t>
          </w:r>
        </w:p>
      </w:docPartBody>
    </w:docPart>
    <w:docPart>
      <w:docPartPr>
        <w:name w:val="B2C1A2226E0D412CAFC20B009D09CD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50DA5F-4C96-4B7E-A75F-4DE037E7E37B}"/>
      </w:docPartPr>
      <w:docPartBody>
        <w:p w:rsidR="00193B38" w:rsidRDefault="00000000">
          <w:pPr>
            <w:pStyle w:val="B2C1A2226E0D412CAFC20B009D09CDE7"/>
          </w:pPr>
          <w:r w:rsidRPr="006709F1">
            <w:t>REPORT TITLE</w:t>
          </w:r>
        </w:p>
      </w:docPartBody>
    </w:docPart>
    <w:docPart>
      <w:docPartPr>
        <w:name w:val="D610287740DC4D8CB8FEA68F888845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21534-9D21-4850-8222-4F8E36C25573}"/>
      </w:docPartPr>
      <w:docPartBody>
        <w:p w:rsidR="00193B38" w:rsidRDefault="00000000">
          <w:pPr>
            <w:pStyle w:val="D610287740DC4D8CB8FEA68F8888454A"/>
          </w:pPr>
          <w:r w:rsidRPr="00E74B29">
            <w:t xml:space="preserve">PAGE </w:t>
          </w:r>
          <w:r>
            <w:t>3</w:t>
          </w:r>
        </w:p>
      </w:docPartBody>
    </w:docPart>
    <w:docPart>
      <w:docPartPr>
        <w:name w:val="9933AF2EAFD442709B1C3C10361B0E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7E8827-DF6A-454F-8B87-0824F8229E5F}"/>
      </w:docPartPr>
      <w:docPartBody>
        <w:p w:rsidR="00193B38" w:rsidRDefault="00000000">
          <w:pPr>
            <w:pStyle w:val="9933AF2EAFD442709B1C3C10361B0E06"/>
          </w:pPr>
          <w:r w:rsidRPr="006709F1">
            <w:t>REPORT TITLE</w:t>
          </w:r>
        </w:p>
      </w:docPartBody>
    </w:docPart>
    <w:docPart>
      <w:docPartPr>
        <w:name w:val="D1BD41683B7A4433AA5CA38AEEB56B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F26C77-CF16-4D2E-B2FA-93FF6E5CD3B5}"/>
      </w:docPartPr>
      <w:docPartBody>
        <w:p w:rsidR="00193B38" w:rsidRDefault="00000000">
          <w:pPr>
            <w:pStyle w:val="D1BD41683B7A4433AA5CA38AEEB56B05"/>
          </w:pPr>
          <w:r w:rsidRPr="00E74B29">
            <w:t xml:space="preserve">PAGE </w:t>
          </w:r>
          <w:r>
            <w:t>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1A2"/>
    <w:rsid w:val="00193B38"/>
    <w:rsid w:val="005651A2"/>
    <w:rsid w:val="006B3473"/>
    <w:rsid w:val="009818BF"/>
    <w:rsid w:val="00C71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A6BA91CC6B4DE1BB79309F8BBB86B2">
    <w:name w:val="A6A6BA91CC6B4DE1BB79309F8BBB86B2"/>
  </w:style>
  <w:style w:type="paragraph" w:customStyle="1" w:styleId="0C781DC1C23A4EAE81F888A6B21B49EC">
    <w:name w:val="0C781DC1C23A4EAE81F888A6B21B49EC"/>
  </w:style>
  <w:style w:type="paragraph" w:customStyle="1" w:styleId="B2C1A2226E0D412CAFC20B009D09CDE7">
    <w:name w:val="B2C1A2226E0D412CAFC20B009D09CDE7"/>
  </w:style>
  <w:style w:type="paragraph" w:customStyle="1" w:styleId="D610287740DC4D8CB8FEA68F8888454A">
    <w:name w:val="D610287740DC4D8CB8FEA68F8888454A"/>
  </w:style>
  <w:style w:type="paragraph" w:customStyle="1" w:styleId="9933AF2EAFD442709B1C3C10361B0E06">
    <w:name w:val="9933AF2EAFD442709B1C3C10361B0E06"/>
  </w:style>
  <w:style w:type="paragraph" w:customStyle="1" w:styleId="D1BD41683B7A4433AA5CA38AEEB56B05">
    <w:name w:val="D1BD41683B7A4433AA5CA38AEEB56B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295</TotalTime>
  <Pages>12</Pages>
  <Words>1935</Words>
  <Characters>11036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اثير الحربي</dc:creator>
  <cp:keywords/>
  <dc:description/>
  <cp:lastModifiedBy>اثير الحربي</cp:lastModifiedBy>
  <cp:revision>4</cp:revision>
  <dcterms:created xsi:type="dcterms:W3CDTF">2024-12-12T13:10:00Z</dcterms:created>
  <dcterms:modified xsi:type="dcterms:W3CDTF">2024-12-15T18:58:00Z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